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FC" w:rsidRPr="003A59FC" w:rsidRDefault="003A59FC" w:rsidP="008C1CFD">
      <w:pPr>
        <w:pStyle w:val="a6"/>
        <w:numPr>
          <w:ilvl w:val="1"/>
          <w:numId w:val="18"/>
        </w:numPr>
        <w:rPr>
          <w:lang w:val="en-US"/>
        </w:rPr>
      </w:pPr>
      <w:r>
        <w:rPr>
          <w:lang w:val="en-US"/>
        </w:rPr>
        <w:t>Authorization</w:t>
      </w:r>
    </w:p>
    <w:p w:rsidR="0004673D" w:rsidRPr="00210D41" w:rsidRDefault="003A59FC" w:rsidP="00210D41">
      <w:pPr>
        <w:pStyle w:val="a6"/>
      </w:pPr>
      <w:r>
        <w:t xml:space="preserve">Действующие </w:t>
      </w:r>
      <w:proofErr w:type="gramStart"/>
      <w:r>
        <w:t>лица</w:t>
      </w:r>
      <w:r w:rsidR="00210D41">
        <w:rPr>
          <w:lang w:val="en-US"/>
        </w:rPr>
        <w:t xml:space="preserve">:   </w:t>
      </w:r>
      <w:proofErr w:type="gramEnd"/>
      <w:r w:rsidR="00210D41">
        <w:rPr>
          <w:lang w:val="en-US"/>
        </w:rPr>
        <w:t xml:space="preserve"> </w:t>
      </w:r>
      <w:r w:rsidR="00210D41">
        <w:t>Пользователь, Система</w:t>
      </w:r>
    </w:p>
    <w:p w:rsidR="003A59FC" w:rsidRDefault="003A59FC" w:rsidP="003A59FC">
      <w:pPr>
        <w:pStyle w:val="a6"/>
      </w:pPr>
      <w:proofErr w:type="gramStart"/>
      <w:r>
        <w:t>Цель</w:t>
      </w:r>
      <w:r w:rsidRPr="003A59FC">
        <w:t>:</w:t>
      </w:r>
      <w:r w:rsidR="00210D41" w:rsidRPr="00210D41">
        <w:t xml:space="preserve">   </w:t>
      </w:r>
      <w:proofErr w:type="gramEnd"/>
      <w:r w:rsidR="00210D41" w:rsidRPr="00210D41">
        <w:t xml:space="preserve"> </w:t>
      </w:r>
      <w:r w:rsidR="00210D41">
        <w:t>Пользователь</w:t>
      </w:r>
      <w:r w:rsidR="00210D41" w:rsidRPr="00210D41">
        <w:t>:</w:t>
      </w:r>
      <w:r w:rsidR="00210D41">
        <w:t xml:space="preserve"> выбрать</w:t>
      </w:r>
      <w:r w:rsidR="00210D41" w:rsidRPr="00210D41">
        <w:t xml:space="preserve"> </w:t>
      </w:r>
      <w:r w:rsidR="00210D41">
        <w:t>авторизацию или регистрацию в системе</w:t>
      </w:r>
    </w:p>
    <w:p w:rsidR="00210D41" w:rsidRPr="00210D41" w:rsidRDefault="00210D41" w:rsidP="003A59FC">
      <w:pPr>
        <w:pStyle w:val="a6"/>
      </w:pPr>
      <w:r>
        <w:t>Система</w:t>
      </w:r>
      <w:r w:rsidRPr="00210D41">
        <w:t xml:space="preserve">: </w:t>
      </w:r>
      <w:r>
        <w:t>перенаправить пользователя, согласно его выбора</w:t>
      </w:r>
    </w:p>
    <w:p w:rsidR="003A59FC" w:rsidRDefault="003A59FC" w:rsidP="003A59FC">
      <w:pPr>
        <w:pStyle w:val="a6"/>
      </w:pPr>
      <w:r>
        <w:t xml:space="preserve">Успешный </w:t>
      </w:r>
      <w:proofErr w:type="gramStart"/>
      <w:r>
        <w:t>сценарий</w:t>
      </w:r>
      <w:r w:rsidRPr="00210D41">
        <w:t>:</w:t>
      </w:r>
      <w:r w:rsidR="00210D41" w:rsidRPr="00210D41">
        <w:t xml:space="preserve">   </w:t>
      </w:r>
      <w:proofErr w:type="gramEnd"/>
      <w:r w:rsidR="00210D41" w:rsidRPr="00210D41">
        <w:t xml:space="preserve"> </w:t>
      </w:r>
      <w:r w:rsidR="00210D41">
        <w:t>1.Пользователь запускает систему. Система открыва</w:t>
      </w:r>
      <w:r w:rsidR="006D529A">
        <w:t>ет сессию пользователя, предлагает выбрать авторизацию или регистрацию</w:t>
      </w:r>
    </w:p>
    <w:p w:rsidR="006D529A" w:rsidRDefault="006D529A" w:rsidP="003A59FC">
      <w:pPr>
        <w:pStyle w:val="a6"/>
      </w:pPr>
      <w:r>
        <w:t>2. Пользователь выбирает авторизацию или регистрацию</w:t>
      </w:r>
    </w:p>
    <w:p w:rsidR="006D529A" w:rsidRPr="00210D41" w:rsidRDefault="006D529A" w:rsidP="003A59FC">
      <w:pPr>
        <w:pStyle w:val="a6"/>
      </w:pPr>
      <w:r>
        <w:t>3. Система перенаправляет пользователя на соответствующую страницу</w:t>
      </w:r>
    </w:p>
    <w:p w:rsidR="00210D41" w:rsidRPr="00210D41" w:rsidRDefault="003A59FC" w:rsidP="003A59FC">
      <w:pPr>
        <w:pStyle w:val="a6"/>
      </w:pPr>
      <w:proofErr w:type="gramStart"/>
      <w:r>
        <w:t>Результат</w:t>
      </w:r>
      <w:r w:rsidRPr="00210D41">
        <w:t>:</w:t>
      </w:r>
      <w:r w:rsidR="00210D41" w:rsidRPr="00210D41">
        <w:t xml:space="preserve">  </w:t>
      </w:r>
      <w:r w:rsidR="006D529A">
        <w:t>Пользователь</w:t>
      </w:r>
      <w:proofErr w:type="gramEnd"/>
      <w:r w:rsidR="006D529A">
        <w:t xml:space="preserve"> успешно перенаправлен на соответствующую страницу</w:t>
      </w:r>
    </w:p>
    <w:p w:rsidR="00210D41" w:rsidRPr="00210D41" w:rsidRDefault="00210D41" w:rsidP="003A59FC">
      <w:pPr>
        <w:pStyle w:val="a6"/>
      </w:pPr>
    </w:p>
    <w:p w:rsidR="00210D41" w:rsidRPr="006D529A" w:rsidRDefault="006D529A" w:rsidP="003A59FC">
      <w:pPr>
        <w:pStyle w:val="a6"/>
      </w:pPr>
      <w:r w:rsidRPr="006D529A">
        <w:t xml:space="preserve">1.3.1 </w:t>
      </w:r>
      <w:r>
        <w:rPr>
          <w:lang w:val="en-US"/>
        </w:rPr>
        <w:t>Login</w:t>
      </w:r>
    </w:p>
    <w:p w:rsidR="00210D41" w:rsidRPr="00210D41" w:rsidRDefault="00210D41" w:rsidP="00210D41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 w:rsidR="006D529A">
        <w:t>Пользователь, Система</w:t>
      </w:r>
    </w:p>
    <w:p w:rsidR="00210D41" w:rsidRDefault="00210D41" w:rsidP="00210D41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6D529A">
        <w:t>Пользователь</w:t>
      </w:r>
      <w:r w:rsidR="006D529A" w:rsidRPr="006D529A">
        <w:t>: авторизоваться в системе и начать работать</w:t>
      </w:r>
    </w:p>
    <w:p w:rsidR="006D529A" w:rsidRPr="006D529A" w:rsidRDefault="006D529A" w:rsidP="00210D41">
      <w:pPr>
        <w:pStyle w:val="a6"/>
      </w:pPr>
      <w:r>
        <w:t>Система</w:t>
      </w:r>
      <w:r w:rsidRPr="006D529A">
        <w:t>: идентифицировать пользователя и его права</w:t>
      </w:r>
    </w:p>
    <w:p w:rsidR="00210D41" w:rsidRDefault="00210D41" w:rsidP="00210D41">
      <w:pPr>
        <w:pStyle w:val="a6"/>
      </w:pPr>
      <w:r>
        <w:t>Успешный сценарий</w:t>
      </w:r>
      <w:r w:rsidRPr="00210D41">
        <w:t xml:space="preserve">:    </w:t>
      </w:r>
    </w:p>
    <w:p w:rsidR="006D529A" w:rsidRPr="006D529A" w:rsidRDefault="006D529A" w:rsidP="006D529A">
      <w:pPr>
        <w:pStyle w:val="a6"/>
        <w:numPr>
          <w:ilvl w:val="0"/>
          <w:numId w:val="19"/>
        </w:numPr>
      </w:pPr>
      <w:r w:rsidRPr="006D529A">
        <w:t>Пользователь запускает систему. Система открывает сессию пользователя, предлагает ввести логин и пароль.</w:t>
      </w:r>
    </w:p>
    <w:p w:rsidR="006D529A" w:rsidRPr="006D529A" w:rsidRDefault="006D529A" w:rsidP="006D529A">
      <w:pPr>
        <w:pStyle w:val="a6"/>
        <w:numPr>
          <w:ilvl w:val="0"/>
          <w:numId w:val="19"/>
        </w:numPr>
      </w:pPr>
      <w:r w:rsidRPr="006D529A">
        <w:t>Пользователь вводит логин и пароль.</w:t>
      </w:r>
    </w:p>
    <w:p w:rsidR="006D529A" w:rsidRPr="006D529A" w:rsidRDefault="006D529A" w:rsidP="006D529A">
      <w:pPr>
        <w:pStyle w:val="a6"/>
        <w:numPr>
          <w:ilvl w:val="0"/>
          <w:numId w:val="19"/>
        </w:numPr>
      </w:pPr>
      <w:r w:rsidRPr="006D529A">
        <w:t>Система проверяет логин и пароль.</w:t>
      </w:r>
    </w:p>
    <w:p w:rsidR="006D529A" w:rsidRPr="006D529A" w:rsidRDefault="006D529A" w:rsidP="006D529A">
      <w:pPr>
        <w:pStyle w:val="a6"/>
        <w:numPr>
          <w:ilvl w:val="0"/>
          <w:numId w:val="19"/>
        </w:numPr>
      </w:pPr>
      <w:r w:rsidRPr="006D529A">
        <w:t>Система создает запись в истории авторизаций (IP адрес пользователя, логин, дата, рабочая станция).</w:t>
      </w:r>
    </w:p>
    <w:p w:rsidR="006D529A" w:rsidRDefault="006D529A" w:rsidP="00210D41">
      <w:pPr>
        <w:pStyle w:val="a6"/>
        <w:numPr>
          <w:ilvl w:val="0"/>
          <w:numId w:val="19"/>
        </w:numPr>
      </w:pPr>
      <w:r w:rsidRPr="006D529A">
        <w:t>Система выдает пользователю сообщение по поводу успешной авторизации.</w:t>
      </w:r>
    </w:p>
    <w:p w:rsidR="00210D41" w:rsidRPr="006D529A" w:rsidRDefault="00210D41" w:rsidP="00210D41">
      <w:pPr>
        <w:pStyle w:val="a6"/>
      </w:pPr>
      <w:proofErr w:type="gramStart"/>
      <w:r>
        <w:t>Результат</w:t>
      </w:r>
      <w:r w:rsidRPr="006D529A">
        <w:t xml:space="preserve">:  </w:t>
      </w:r>
      <w:r w:rsidR="006D529A" w:rsidRPr="006D529A">
        <w:tab/>
      </w:r>
      <w:proofErr w:type="gramEnd"/>
      <w:r w:rsidR="006D529A" w:rsidRPr="006D529A">
        <w:t>Пользователь успешно авторизирован и может работать с системой.</w:t>
      </w:r>
    </w:p>
    <w:p w:rsidR="003A59FC" w:rsidRDefault="003A59FC" w:rsidP="003A59FC">
      <w:pPr>
        <w:pStyle w:val="a6"/>
      </w:pPr>
    </w:p>
    <w:p w:rsidR="00210D41" w:rsidRPr="00D035A1" w:rsidRDefault="00D035A1" w:rsidP="003A59FC">
      <w:pPr>
        <w:pStyle w:val="a6"/>
      </w:pPr>
      <w:r>
        <w:t>1.3</w:t>
      </w:r>
      <w:r w:rsidRPr="00D035A1">
        <w:t xml:space="preserve">.2 </w:t>
      </w:r>
      <w:r>
        <w:rPr>
          <w:lang w:val="en-US"/>
        </w:rPr>
        <w:t>Registration</w:t>
      </w:r>
    </w:p>
    <w:p w:rsidR="00210D41" w:rsidRPr="00210D41" w:rsidRDefault="00210D41" w:rsidP="00210D41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 w:rsidR="00D035A1">
        <w:t>Пользователь, Система</w:t>
      </w:r>
    </w:p>
    <w:p w:rsidR="00210D41" w:rsidRDefault="00210D41" w:rsidP="00210D41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D035A1">
        <w:t>Пользователь</w:t>
      </w:r>
      <w:r w:rsidR="00D035A1" w:rsidRPr="00D035A1">
        <w:t xml:space="preserve">: </w:t>
      </w:r>
      <w:r w:rsidR="00D035A1">
        <w:t>зарегистрироваться в системе и начать работать</w:t>
      </w:r>
    </w:p>
    <w:p w:rsidR="00D035A1" w:rsidRPr="00D035A1" w:rsidRDefault="00D035A1" w:rsidP="00210D41">
      <w:pPr>
        <w:pStyle w:val="a6"/>
      </w:pPr>
      <w:r>
        <w:t>Система</w:t>
      </w:r>
      <w:r w:rsidRPr="00D035A1">
        <w:t>:</w:t>
      </w:r>
      <w:r>
        <w:t xml:space="preserve"> добавить новый аккаунт пользователя в базу и определить его права</w:t>
      </w:r>
    </w:p>
    <w:p w:rsidR="00210D41" w:rsidRDefault="00210D41" w:rsidP="00210D41">
      <w:pPr>
        <w:pStyle w:val="a6"/>
      </w:pPr>
      <w:r>
        <w:t>Успешный сценарий</w:t>
      </w:r>
      <w:r w:rsidRPr="00210D41">
        <w:t xml:space="preserve">:    </w:t>
      </w:r>
    </w:p>
    <w:p w:rsidR="00D035A1" w:rsidRPr="00D035A1" w:rsidRDefault="00D035A1" w:rsidP="00D035A1">
      <w:pPr>
        <w:pStyle w:val="a6"/>
        <w:numPr>
          <w:ilvl w:val="0"/>
          <w:numId w:val="20"/>
        </w:numPr>
      </w:pPr>
      <w:r w:rsidRPr="006D529A">
        <w:t xml:space="preserve">Пользователь запускает систему. Система </w:t>
      </w:r>
      <w:r>
        <w:t>предлагает ввести уникальный логин,</w:t>
      </w:r>
      <w:r w:rsidRPr="00D035A1">
        <w:t> пароль</w:t>
      </w:r>
      <w:r>
        <w:t xml:space="preserve"> и дополнительную информацию о себе</w:t>
      </w:r>
      <w:r w:rsidRPr="00D035A1">
        <w:t>.</w:t>
      </w:r>
    </w:p>
    <w:p w:rsidR="00D035A1" w:rsidRPr="006D529A" w:rsidRDefault="00D035A1" w:rsidP="00D035A1">
      <w:pPr>
        <w:pStyle w:val="a6"/>
        <w:numPr>
          <w:ilvl w:val="0"/>
          <w:numId w:val="20"/>
        </w:numPr>
      </w:pPr>
      <w:r>
        <w:t>Пользователь вводит уникальный логин,</w:t>
      </w:r>
      <w:r w:rsidRPr="006D529A">
        <w:t> пароль</w:t>
      </w:r>
      <w:r>
        <w:t xml:space="preserve"> и дополнительную информацию о себе</w:t>
      </w:r>
      <w:r w:rsidRPr="006D529A">
        <w:t>.</w:t>
      </w:r>
    </w:p>
    <w:p w:rsidR="00D035A1" w:rsidRPr="006D529A" w:rsidRDefault="00D035A1" w:rsidP="00D035A1">
      <w:pPr>
        <w:pStyle w:val="a6"/>
        <w:numPr>
          <w:ilvl w:val="0"/>
          <w:numId w:val="20"/>
        </w:numPr>
      </w:pPr>
      <w:r w:rsidRPr="006D529A">
        <w:t>Система проверяет логин.</w:t>
      </w:r>
    </w:p>
    <w:p w:rsidR="00D035A1" w:rsidRPr="006D529A" w:rsidRDefault="00D035A1" w:rsidP="00D035A1">
      <w:pPr>
        <w:pStyle w:val="a6"/>
        <w:numPr>
          <w:ilvl w:val="0"/>
          <w:numId w:val="20"/>
        </w:numPr>
      </w:pPr>
      <w:r w:rsidRPr="006D529A">
        <w:t>Система создает запись в истории авторизаций (IP адрес пользователя, логин, дата, рабочая станция).</w:t>
      </w:r>
    </w:p>
    <w:p w:rsidR="00D035A1" w:rsidRDefault="00D035A1" w:rsidP="00210D41">
      <w:pPr>
        <w:pStyle w:val="a6"/>
        <w:numPr>
          <w:ilvl w:val="0"/>
          <w:numId w:val="20"/>
        </w:numPr>
      </w:pPr>
      <w:r w:rsidRPr="006D529A">
        <w:t xml:space="preserve">Система выдает пользователю сообщение по поводу успешной </w:t>
      </w:r>
      <w:r>
        <w:t>регистрации.</w:t>
      </w:r>
    </w:p>
    <w:p w:rsidR="00210D41" w:rsidRPr="00D035A1" w:rsidRDefault="00210D41" w:rsidP="00210D41">
      <w:pPr>
        <w:pStyle w:val="a6"/>
      </w:pPr>
      <w:proofErr w:type="gramStart"/>
      <w:r>
        <w:t>Результат</w:t>
      </w:r>
      <w:r w:rsidRPr="00D035A1">
        <w:t xml:space="preserve">:  </w:t>
      </w:r>
      <w:r w:rsidR="00D035A1">
        <w:t xml:space="preserve"> </w:t>
      </w:r>
      <w:proofErr w:type="gramEnd"/>
      <w:r w:rsidR="00D035A1">
        <w:t xml:space="preserve"> Пользователь успешно зарегистрирован и может работать с системой.</w:t>
      </w:r>
    </w:p>
    <w:p w:rsidR="00210D41" w:rsidRDefault="00210D41" w:rsidP="003A59FC">
      <w:pPr>
        <w:pStyle w:val="a6"/>
      </w:pPr>
    </w:p>
    <w:p w:rsidR="00210D41" w:rsidRPr="00054C10" w:rsidRDefault="00054C10" w:rsidP="00054C10">
      <w:pPr>
        <w:pStyle w:val="a6"/>
      </w:pPr>
      <w:r w:rsidRPr="00054C10">
        <w:t xml:space="preserve">1.1 </w:t>
      </w:r>
      <w:proofErr w:type="spellStart"/>
      <w:r w:rsidRPr="00054C10">
        <w:t>Delete</w:t>
      </w:r>
      <w:proofErr w:type="spellEnd"/>
      <w:r w:rsidRPr="00054C10">
        <w:t xml:space="preserve"> </w:t>
      </w:r>
      <w:proofErr w:type="spellStart"/>
      <w:r w:rsidRPr="00054C10">
        <w:t>user</w:t>
      </w:r>
      <w:proofErr w:type="spellEnd"/>
    </w:p>
    <w:p w:rsidR="00210D41" w:rsidRPr="00210D41" w:rsidRDefault="00210D41" w:rsidP="00210D41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 w:rsidR="00054C10">
        <w:t>Администратор, Система</w:t>
      </w:r>
    </w:p>
    <w:p w:rsidR="00210D41" w:rsidRDefault="00210D41" w:rsidP="00210D41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054C10">
        <w:t>Администратор</w:t>
      </w:r>
      <w:r w:rsidR="00054C10" w:rsidRPr="00054C10">
        <w:t xml:space="preserve">: </w:t>
      </w:r>
      <w:r w:rsidR="00054C10">
        <w:t>удалить пользователя из системы</w:t>
      </w:r>
    </w:p>
    <w:p w:rsidR="00054C10" w:rsidRDefault="00054C10" w:rsidP="00210D41">
      <w:pPr>
        <w:pStyle w:val="a6"/>
      </w:pPr>
      <w:r>
        <w:t>Система</w:t>
      </w:r>
      <w:r w:rsidRPr="00054C10">
        <w:t xml:space="preserve">: </w:t>
      </w:r>
      <w:r>
        <w:t>удалить всю информацию о пользователе из базы данных</w:t>
      </w:r>
    </w:p>
    <w:p w:rsidR="008931BA" w:rsidRPr="008931BA" w:rsidRDefault="008931BA" w:rsidP="00210D41">
      <w:pPr>
        <w:pStyle w:val="a6"/>
      </w:pPr>
      <w:r>
        <w:t>Предусловие</w:t>
      </w:r>
      <w:r w:rsidRPr="008931BA">
        <w:t xml:space="preserve">: </w:t>
      </w:r>
      <w:r>
        <w:t xml:space="preserve">Администратор находится на странице </w:t>
      </w:r>
      <w:r w:rsidRPr="008931BA">
        <w:t>“</w:t>
      </w:r>
      <w:r>
        <w:rPr>
          <w:lang w:val="en-US"/>
        </w:rPr>
        <w:t>Work</w:t>
      </w:r>
      <w:r w:rsidRPr="008931BA">
        <w:t xml:space="preserve"> </w:t>
      </w:r>
      <w:r>
        <w:rPr>
          <w:lang w:val="en-US"/>
        </w:rPr>
        <w:t>with</w:t>
      </w:r>
      <w:r w:rsidRPr="008931BA">
        <w:t xml:space="preserve"> </w:t>
      </w:r>
      <w:r>
        <w:rPr>
          <w:lang w:val="en-US"/>
        </w:rPr>
        <w:t>user</w:t>
      </w:r>
      <w:r w:rsidRPr="008931BA">
        <w:t xml:space="preserve"> </w:t>
      </w:r>
      <w:r>
        <w:rPr>
          <w:lang w:val="en-US"/>
        </w:rPr>
        <w:t>list</w:t>
      </w:r>
      <w:r w:rsidRPr="008931BA">
        <w:t>”</w:t>
      </w:r>
    </w:p>
    <w:p w:rsidR="00210D41" w:rsidRDefault="00210D41" w:rsidP="00210D41">
      <w:pPr>
        <w:pStyle w:val="a6"/>
      </w:pPr>
      <w:r>
        <w:t>Успешный сценарий</w:t>
      </w:r>
      <w:r w:rsidRPr="00210D41">
        <w:t xml:space="preserve">:    </w:t>
      </w:r>
    </w:p>
    <w:p w:rsidR="00054C10" w:rsidRDefault="00054C10" w:rsidP="00054C10">
      <w:pPr>
        <w:pStyle w:val="a6"/>
        <w:numPr>
          <w:ilvl w:val="0"/>
          <w:numId w:val="23"/>
        </w:numPr>
      </w:pPr>
      <w:r>
        <w:t xml:space="preserve">Администратор </w:t>
      </w:r>
      <w:r w:rsidR="008931BA">
        <w:t xml:space="preserve">выбирает из списка пользователей пользователя, которого собирается удалить, и нажимает на кнопку </w:t>
      </w:r>
      <w:r w:rsidR="008931BA" w:rsidRPr="008931BA">
        <w:t>“</w:t>
      </w:r>
      <w:r w:rsidR="008931BA">
        <w:rPr>
          <w:lang w:val="en-US"/>
        </w:rPr>
        <w:t>Delete</w:t>
      </w:r>
      <w:r w:rsidR="008931BA" w:rsidRPr="008931BA">
        <w:t xml:space="preserve"> </w:t>
      </w:r>
      <w:r w:rsidR="008931BA">
        <w:rPr>
          <w:lang w:val="en-US"/>
        </w:rPr>
        <w:t>user</w:t>
      </w:r>
      <w:r w:rsidR="008931BA" w:rsidRPr="008931BA">
        <w:t>”</w:t>
      </w:r>
      <w:r w:rsidR="008931BA">
        <w:t>.</w:t>
      </w:r>
    </w:p>
    <w:p w:rsidR="008931BA" w:rsidRDefault="008931BA" w:rsidP="00054C10">
      <w:pPr>
        <w:pStyle w:val="a6"/>
        <w:numPr>
          <w:ilvl w:val="0"/>
          <w:numId w:val="23"/>
        </w:numPr>
      </w:pPr>
      <w:r>
        <w:t>Система удаляет все данные из базы об этом пользователе.</w:t>
      </w:r>
    </w:p>
    <w:p w:rsidR="008931BA" w:rsidRDefault="008931BA" w:rsidP="00054C10">
      <w:pPr>
        <w:pStyle w:val="a6"/>
        <w:numPr>
          <w:ilvl w:val="0"/>
          <w:numId w:val="23"/>
        </w:numPr>
      </w:pPr>
      <w:r>
        <w:t>Система выводит администратору сообщение по поводу успешного удаления пользователя.</w:t>
      </w:r>
    </w:p>
    <w:p w:rsidR="00210D41" w:rsidRPr="008931BA" w:rsidRDefault="00210D41" w:rsidP="00210D41">
      <w:pPr>
        <w:pStyle w:val="a6"/>
      </w:pPr>
      <w:proofErr w:type="gramStart"/>
      <w:r>
        <w:t>Результат</w:t>
      </w:r>
      <w:r w:rsidRPr="008931BA">
        <w:t xml:space="preserve">:  </w:t>
      </w:r>
      <w:r w:rsidR="008931BA">
        <w:t>Пользователь</w:t>
      </w:r>
      <w:proofErr w:type="gramEnd"/>
      <w:r w:rsidR="008931BA">
        <w:t xml:space="preserve"> успешно удален из системы.</w:t>
      </w:r>
    </w:p>
    <w:p w:rsidR="00210D41" w:rsidRDefault="00210D41" w:rsidP="003A59FC">
      <w:pPr>
        <w:pStyle w:val="a6"/>
      </w:pPr>
    </w:p>
    <w:p w:rsidR="00210D41" w:rsidRPr="005509FA" w:rsidRDefault="005509FA" w:rsidP="003A59FC">
      <w:pPr>
        <w:pStyle w:val="a6"/>
      </w:pPr>
      <w:r w:rsidRPr="005509FA">
        <w:lastRenderedPageBreak/>
        <w:t xml:space="preserve">1.2 </w:t>
      </w:r>
      <w:r>
        <w:rPr>
          <w:lang w:val="en-US"/>
        </w:rPr>
        <w:t>Edit</w:t>
      </w:r>
    </w:p>
    <w:p w:rsidR="00210D41" w:rsidRPr="00210D41" w:rsidRDefault="00210D41" w:rsidP="00210D41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 w:rsidR="005509FA">
        <w:t>Пользователь, Система</w:t>
      </w:r>
    </w:p>
    <w:p w:rsidR="00210D41" w:rsidRDefault="00210D41" w:rsidP="00210D41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5509FA">
        <w:t>Пользователь</w:t>
      </w:r>
      <w:r w:rsidR="005509FA" w:rsidRPr="005509FA">
        <w:t xml:space="preserve">: </w:t>
      </w:r>
      <w:r w:rsidR="005509FA">
        <w:t>изменить личную информацию (пароль\доп. Информацию о себе)</w:t>
      </w:r>
    </w:p>
    <w:p w:rsidR="005509FA" w:rsidRPr="00263584" w:rsidRDefault="005509FA" w:rsidP="00210D41">
      <w:pPr>
        <w:pStyle w:val="a6"/>
      </w:pPr>
      <w:r>
        <w:t>Система</w:t>
      </w:r>
      <w:r w:rsidRPr="00263584">
        <w:t xml:space="preserve">: </w:t>
      </w:r>
      <w:r w:rsidR="00263584">
        <w:t>изменить информацию (пароль\доп. Информацию о себе) о пользователе в базе</w:t>
      </w:r>
    </w:p>
    <w:p w:rsidR="00210D41" w:rsidRPr="00263584" w:rsidRDefault="00210D41" w:rsidP="00210D41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263584">
        <w:t>Пользователь</w:t>
      </w:r>
      <w:r w:rsidR="001B2FD3">
        <w:t xml:space="preserve"> авторизирован и</w:t>
      </w:r>
      <w:r w:rsidR="00263584">
        <w:t xml:space="preserve"> находится на странице </w:t>
      </w:r>
      <w:r w:rsidR="00263584" w:rsidRPr="00263584">
        <w:t>“</w:t>
      </w:r>
      <w:r w:rsidR="00263584">
        <w:rPr>
          <w:lang w:val="en-US"/>
        </w:rPr>
        <w:t>My</w:t>
      </w:r>
      <w:r w:rsidR="00263584" w:rsidRPr="00263584">
        <w:t xml:space="preserve"> </w:t>
      </w:r>
      <w:r w:rsidR="00263584">
        <w:rPr>
          <w:lang w:val="en-US"/>
        </w:rPr>
        <w:t>account</w:t>
      </w:r>
      <w:r w:rsidR="00263584" w:rsidRPr="00263584">
        <w:t>”</w:t>
      </w:r>
    </w:p>
    <w:p w:rsidR="00210D41" w:rsidRDefault="00210D41" w:rsidP="00210D41">
      <w:pPr>
        <w:pStyle w:val="a6"/>
      </w:pPr>
      <w:r>
        <w:t>Успешный сценарий</w:t>
      </w:r>
      <w:r w:rsidRPr="00210D41">
        <w:t xml:space="preserve">:    </w:t>
      </w:r>
    </w:p>
    <w:p w:rsidR="00263584" w:rsidRDefault="00263584" w:rsidP="00263584">
      <w:pPr>
        <w:pStyle w:val="a6"/>
        <w:numPr>
          <w:ilvl w:val="0"/>
          <w:numId w:val="24"/>
        </w:numPr>
      </w:pPr>
      <w:r>
        <w:t xml:space="preserve">Пользователь выбирает поле для редактирования пароля или дополнительной информации о себе, заполняет его и нажимает на кнопку </w:t>
      </w:r>
      <w:r w:rsidRPr="00263584">
        <w:t>“</w:t>
      </w:r>
      <w:r>
        <w:t>сохранить изменения</w:t>
      </w:r>
      <w:r w:rsidRPr="00263584">
        <w:t>”</w:t>
      </w:r>
      <w:r>
        <w:t>.</w:t>
      </w:r>
    </w:p>
    <w:p w:rsidR="00263584" w:rsidRDefault="00263584" w:rsidP="00263584">
      <w:pPr>
        <w:pStyle w:val="a6"/>
        <w:numPr>
          <w:ilvl w:val="1"/>
          <w:numId w:val="24"/>
        </w:numPr>
      </w:pPr>
      <w:r>
        <w:t xml:space="preserve">Если это поле пароля, то он вводит его дважды (в поле </w:t>
      </w:r>
      <w:r w:rsidRPr="00263584">
        <w:t>“</w:t>
      </w:r>
      <w:r>
        <w:t>новый пароль</w:t>
      </w:r>
      <w:r w:rsidRPr="00263584">
        <w:t>”</w:t>
      </w:r>
      <w:r>
        <w:t xml:space="preserve"> и </w:t>
      </w:r>
      <w:r w:rsidRPr="00263584">
        <w:t>“</w:t>
      </w:r>
      <w:r>
        <w:t>повторите пароль</w:t>
      </w:r>
      <w:r w:rsidRPr="00263584">
        <w:t>”</w:t>
      </w:r>
      <w:r>
        <w:t>).</w:t>
      </w:r>
    </w:p>
    <w:p w:rsidR="00263584" w:rsidRDefault="00263584" w:rsidP="00263584">
      <w:pPr>
        <w:pStyle w:val="a6"/>
        <w:numPr>
          <w:ilvl w:val="0"/>
          <w:numId w:val="24"/>
        </w:numPr>
      </w:pPr>
      <w:r>
        <w:t>Система проверяет корректность введенных данных.</w:t>
      </w:r>
    </w:p>
    <w:p w:rsidR="00263584" w:rsidRDefault="00263584" w:rsidP="00263584">
      <w:pPr>
        <w:pStyle w:val="a6"/>
        <w:numPr>
          <w:ilvl w:val="0"/>
          <w:numId w:val="24"/>
        </w:numPr>
      </w:pPr>
      <w:r>
        <w:t>Система изменяет соответствующие данные в базе данных об этом пользователе.</w:t>
      </w:r>
    </w:p>
    <w:p w:rsidR="00263584" w:rsidRPr="00263584" w:rsidRDefault="00263584" w:rsidP="00263584">
      <w:pPr>
        <w:pStyle w:val="a6"/>
        <w:numPr>
          <w:ilvl w:val="0"/>
          <w:numId w:val="24"/>
        </w:numPr>
      </w:pPr>
      <w:r>
        <w:t>Система выводит пользователю сообщение об успешном сохранении информации.</w:t>
      </w:r>
    </w:p>
    <w:p w:rsidR="00210D41" w:rsidRPr="00263584" w:rsidRDefault="00210D41" w:rsidP="00210D41">
      <w:pPr>
        <w:pStyle w:val="a6"/>
      </w:pPr>
      <w:proofErr w:type="gramStart"/>
      <w:r>
        <w:t>Результат</w:t>
      </w:r>
      <w:r w:rsidRPr="005509FA">
        <w:t xml:space="preserve">:  </w:t>
      </w:r>
      <w:r w:rsidR="00263584">
        <w:t>Информация</w:t>
      </w:r>
      <w:proofErr w:type="gramEnd"/>
      <w:r w:rsidR="00263584">
        <w:t xml:space="preserve"> о пользователе успешно изменена в базе.</w:t>
      </w:r>
    </w:p>
    <w:p w:rsidR="00210D41" w:rsidRDefault="00210D41" w:rsidP="003A59FC">
      <w:pPr>
        <w:pStyle w:val="a6"/>
      </w:pPr>
    </w:p>
    <w:p w:rsidR="00344061" w:rsidRPr="005A2266" w:rsidRDefault="00344061" w:rsidP="003A59FC">
      <w:pPr>
        <w:pStyle w:val="a6"/>
      </w:pPr>
      <w:r>
        <w:t xml:space="preserve">3.1.1 </w:t>
      </w:r>
      <w:r>
        <w:rPr>
          <w:lang w:val="en-US"/>
        </w:rPr>
        <w:t>Add</w:t>
      </w:r>
      <w:r w:rsidRPr="005A2266">
        <w:t xml:space="preserve"> </w:t>
      </w:r>
      <w:r>
        <w:rPr>
          <w:lang w:val="en-US"/>
        </w:rPr>
        <w:t>new</w:t>
      </w:r>
      <w:r w:rsidRPr="005A2266">
        <w:t xml:space="preserve"> </w:t>
      </w:r>
      <w:r>
        <w:rPr>
          <w:lang w:val="en-US"/>
        </w:rPr>
        <w:t>item</w:t>
      </w:r>
      <w:r w:rsidRPr="005A2266">
        <w:t xml:space="preserve"> </w:t>
      </w:r>
      <w:r>
        <w:rPr>
          <w:lang w:val="en-US"/>
        </w:rPr>
        <w:t>to</w:t>
      </w:r>
      <w:r w:rsidRPr="005A2266">
        <w:t xml:space="preserve"> </w:t>
      </w:r>
      <w:r>
        <w:rPr>
          <w:lang w:val="en-US"/>
        </w:rPr>
        <w:t>base</w:t>
      </w:r>
    </w:p>
    <w:p w:rsidR="00540CEC" w:rsidRPr="00210D41" w:rsidRDefault="00540CEC" w:rsidP="00540CEC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 w:rsidR="00344061">
        <w:t>Администратор</w:t>
      </w:r>
      <w:r>
        <w:t>, Система</w:t>
      </w:r>
    </w:p>
    <w:p w:rsidR="00540CEC" w:rsidRDefault="00540CEC" w:rsidP="00540CEC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5A2266">
        <w:t>Администратор</w:t>
      </w:r>
      <w:r w:rsidRPr="005509FA">
        <w:t xml:space="preserve">: </w:t>
      </w:r>
      <w:r w:rsidR="005A2266">
        <w:t>добавить новый товар в базу данных</w:t>
      </w:r>
    </w:p>
    <w:p w:rsidR="00540CEC" w:rsidRPr="00263584" w:rsidRDefault="00540CEC" w:rsidP="00540CEC">
      <w:pPr>
        <w:pStyle w:val="a6"/>
      </w:pPr>
      <w:r>
        <w:t>Система</w:t>
      </w:r>
      <w:r w:rsidRPr="00263584">
        <w:t xml:space="preserve">: </w:t>
      </w:r>
      <w:r w:rsidR="005A2266">
        <w:t>добавить новый товар в базу данных</w:t>
      </w:r>
    </w:p>
    <w:p w:rsidR="00540CEC" w:rsidRPr="00263584" w:rsidRDefault="00540CEC" w:rsidP="00540CEC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5A2266">
        <w:t>Администратор находится на странице</w:t>
      </w:r>
      <w:r>
        <w:t xml:space="preserve"> </w:t>
      </w:r>
      <w:r w:rsidRPr="00263584">
        <w:t>“</w:t>
      </w:r>
      <w:r w:rsidR="005A2266">
        <w:rPr>
          <w:lang w:val="en-US"/>
        </w:rPr>
        <w:t>Work</w:t>
      </w:r>
      <w:r w:rsidR="005A2266" w:rsidRPr="005A2266">
        <w:t xml:space="preserve"> </w:t>
      </w:r>
      <w:r w:rsidR="005A2266">
        <w:rPr>
          <w:lang w:val="en-US"/>
        </w:rPr>
        <w:t>with</w:t>
      </w:r>
      <w:r w:rsidR="005A2266" w:rsidRPr="005A2266">
        <w:t xml:space="preserve"> </w:t>
      </w:r>
      <w:r w:rsidR="005A2266">
        <w:rPr>
          <w:lang w:val="en-US"/>
        </w:rPr>
        <w:t>stuff</w:t>
      </w:r>
      <w:r w:rsidR="005A2266" w:rsidRPr="005A2266">
        <w:t>’</w:t>
      </w:r>
      <w:r w:rsidR="005A2266">
        <w:rPr>
          <w:lang w:val="en-US"/>
        </w:rPr>
        <w:t>s</w:t>
      </w:r>
      <w:r w:rsidR="005A2266" w:rsidRPr="005A2266">
        <w:t xml:space="preserve"> </w:t>
      </w:r>
      <w:r w:rsidR="005A2266">
        <w:rPr>
          <w:lang w:val="en-US"/>
        </w:rPr>
        <w:t>base</w:t>
      </w:r>
      <w:r w:rsidRPr="00263584">
        <w:t>”</w:t>
      </w:r>
    </w:p>
    <w:p w:rsidR="00540CEC" w:rsidRDefault="00540CEC" w:rsidP="00540CEC">
      <w:pPr>
        <w:pStyle w:val="a6"/>
      </w:pPr>
      <w:r>
        <w:t>Успешный сценарий</w:t>
      </w:r>
      <w:r w:rsidRPr="00210D41">
        <w:t xml:space="preserve">:    </w:t>
      </w:r>
    </w:p>
    <w:p w:rsidR="00540CEC" w:rsidRDefault="00DC7AD0" w:rsidP="00540CEC">
      <w:pPr>
        <w:pStyle w:val="a6"/>
        <w:numPr>
          <w:ilvl w:val="0"/>
          <w:numId w:val="25"/>
        </w:numPr>
      </w:pPr>
      <w:r>
        <w:t xml:space="preserve">Администратор нажимает на кнопку </w:t>
      </w:r>
      <w:r w:rsidRPr="00DC7AD0">
        <w:t>“</w:t>
      </w:r>
      <w:r>
        <w:t>Добавить новый товар в базу</w:t>
      </w:r>
      <w:r w:rsidRPr="00DC7AD0">
        <w:t>”</w:t>
      </w:r>
      <w:r>
        <w:t>.</w:t>
      </w:r>
    </w:p>
    <w:p w:rsidR="00DC7AD0" w:rsidRDefault="00DC7AD0" w:rsidP="00540CEC">
      <w:pPr>
        <w:pStyle w:val="a6"/>
        <w:numPr>
          <w:ilvl w:val="0"/>
          <w:numId w:val="25"/>
        </w:numPr>
      </w:pPr>
      <w:r>
        <w:t>Система выводит администратору форму для добавления нового товара в базу данных.</w:t>
      </w:r>
    </w:p>
    <w:p w:rsidR="00DC7AD0" w:rsidRDefault="00DC7AD0" w:rsidP="00540CEC">
      <w:pPr>
        <w:pStyle w:val="a6"/>
        <w:numPr>
          <w:ilvl w:val="0"/>
          <w:numId w:val="25"/>
        </w:numPr>
      </w:pPr>
      <w:r>
        <w:t xml:space="preserve">Администратор заполняет поля </w:t>
      </w:r>
      <w:r w:rsidRPr="00DC7AD0">
        <w:t>“</w:t>
      </w:r>
      <w:r>
        <w:t>Название товара</w:t>
      </w:r>
      <w:r w:rsidRPr="00DC7AD0">
        <w:t>”</w:t>
      </w:r>
      <w:r>
        <w:t xml:space="preserve">, </w:t>
      </w:r>
      <w:r w:rsidRPr="00DC7AD0">
        <w:t>“</w:t>
      </w:r>
      <w:r>
        <w:t>Цена единицы товара</w:t>
      </w:r>
      <w:r w:rsidRPr="00DC7AD0">
        <w:t>”</w:t>
      </w:r>
      <w:r>
        <w:t xml:space="preserve"> и нажимает кнопку добавить.</w:t>
      </w:r>
    </w:p>
    <w:p w:rsidR="00DC7AD0" w:rsidRPr="00DC7AD0" w:rsidRDefault="00DC7AD0" w:rsidP="00540CEC">
      <w:pPr>
        <w:pStyle w:val="a6"/>
        <w:numPr>
          <w:ilvl w:val="0"/>
          <w:numId w:val="25"/>
        </w:numPr>
      </w:pPr>
      <w:r>
        <w:t xml:space="preserve">Система проверяет корректность внесенных данных, а также проверяет уникальность поля </w:t>
      </w:r>
      <w:r w:rsidRPr="00DC7AD0">
        <w:t>“</w:t>
      </w:r>
      <w:r>
        <w:t>название товара</w:t>
      </w:r>
      <w:r w:rsidRPr="00DC7AD0">
        <w:t>”.</w:t>
      </w:r>
    </w:p>
    <w:p w:rsidR="00DC7AD0" w:rsidRPr="00263584" w:rsidRDefault="00DC7AD0" w:rsidP="00540CEC">
      <w:pPr>
        <w:pStyle w:val="a6"/>
        <w:numPr>
          <w:ilvl w:val="0"/>
          <w:numId w:val="25"/>
        </w:numPr>
      </w:pPr>
      <w:r>
        <w:t>Система добавляет новую запись в базу данных и выводит сообщение об успешном добавлении нового товара.</w:t>
      </w:r>
    </w:p>
    <w:p w:rsidR="00540CEC" w:rsidRPr="00263584" w:rsidRDefault="00540CEC" w:rsidP="00540CEC">
      <w:pPr>
        <w:pStyle w:val="a6"/>
      </w:pPr>
      <w:proofErr w:type="gramStart"/>
      <w:r>
        <w:t>Результат</w:t>
      </w:r>
      <w:r w:rsidRPr="005509FA">
        <w:t xml:space="preserve">:  </w:t>
      </w:r>
      <w:r w:rsidR="00B55EA5">
        <w:t>Новый</w:t>
      </w:r>
      <w:proofErr w:type="gramEnd"/>
      <w:r w:rsidR="00B55EA5">
        <w:t xml:space="preserve"> товар успешно добавлен в базу</w:t>
      </w:r>
      <w:r>
        <w:t>.</w:t>
      </w:r>
    </w:p>
    <w:p w:rsidR="00210D41" w:rsidRDefault="00210D41" w:rsidP="003A59FC">
      <w:pPr>
        <w:pStyle w:val="a6"/>
      </w:pPr>
    </w:p>
    <w:p w:rsidR="000F0D27" w:rsidRPr="001B2FD3" w:rsidRDefault="003A0FD9" w:rsidP="003A59FC">
      <w:pPr>
        <w:pStyle w:val="a6"/>
      </w:pPr>
      <w:r>
        <w:rPr>
          <w:lang w:val="en-US"/>
        </w:rPr>
        <w:t>Add</w:t>
      </w:r>
      <w:r w:rsidRPr="001B2FD3">
        <w:t xml:space="preserve"> </w:t>
      </w:r>
      <w:r>
        <w:rPr>
          <w:lang w:val="en-US"/>
        </w:rPr>
        <w:t>item</w:t>
      </w:r>
      <w:r w:rsidRPr="001B2FD3">
        <w:t xml:space="preserve"> </w:t>
      </w:r>
      <w:r>
        <w:rPr>
          <w:lang w:val="en-US"/>
        </w:rPr>
        <w:t>to</w:t>
      </w:r>
      <w:r w:rsidRPr="001B2FD3">
        <w:t xml:space="preserve"> </w:t>
      </w:r>
      <w:r>
        <w:rPr>
          <w:lang w:val="en-US"/>
        </w:rPr>
        <w:t>user</w:t>
      </w:r>
      <w:r w:rsidRPr="001B2FD3">
        <w:t xml:space="preserve"> </w:t>
      </w:r>
      <w:r>
        <w:rPr>
          <w:lang w:val="en-US"/>
        </w:rPr>
        <w:t>base</w:t>
      </w:r>
    </w:p>
    <w:p w:rsidR="000F0D27" w:rsidRPr="00210D41" w:rsidRDefault="000F0D27" w:rsidP="000F0D27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Пользователь, Система</w:t>
      </w:r>
      <w:r w:rsidR="001B2FD3">
        <w:t>, Администратор</w:t>
      </w:r>
    </w:p>
    <w:p w:rsidR="001B2FD3" w:rsidRDefault="000F0D27" w:rsidP="000F0D27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</w:t>
      </w:r>
      <w:r w:rsidR="001B2FD3">
        <w:t>\Администратор</w:t>
      </w:r>
      <w:r w:rsidRPr="005509FA">
        <w:t xml:space="preserve">: </w:t>
      </w:r>
      <w:r w:rsidR="001B2FD3">
        <w:t>добавить товар в свою базу данных</w:t>
      </w:r>
    </w:p>
    <w:p w:rsidR="000F0D27" w:rsidRPr="00263584" w:rsidRDefault="000F0D27" w:rsidP="000F0D27">
      <w:pPr>
        <w:pStyle w:val="a6"/>
      </w:pPr>
      <w:r>
        <w:t>Система</w:t>
      </w:r>
      <w:r w:rsidRPr="00263584">
        <w:t xml:space="preserve">: </w:t>
      </w:r>
      <w:r w:rsidR="001B2FD3">
        <w:t>добавить товар в пользовательскую базу данных</w:t>
      </w:r>
    </w:p>
    <w:p w:rsidR="000F0D27" w:rsidRPr="00263584" w:rsidRDefault="000F0D27" w:rsidP="000F0D27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</w:t>
      </w:r>
      <w:r w:rsidR="001B2FD3">
        <w:t>\Администратор авторизирован и</w:t>
      </w:r>
      <w:r>
        <w:t xml:space="preserve"> находится на странице </w:t>
      </w:r>
      <w:r w:rsidRPr="00263584">
        <w:t>“</w:t>
      </w:r>
      <w:r w:rsidR="00AB57C3" w:rsidRPr="00AB57C3">
        <w:t xml:space="preserve"> </w:t>
      </w:r>
      <w:r w:rsidR="00AB57C3">
        <w:rPr>
          <w:lang w:val="en-US"/>
        </w:rPr>
        <w:t>Work</w:t>
      </w:r>
      <w:r w:rsidR="00AB57C3" w:rsidRPr="005A2266">
        <w:t xml:space="preserve"> </w:t>
      </w:r>
      <w:r w:rsidR="00AB57C3">
        <w:rPr>
          <w:lang w:val="en-US"/>
        </w:rPr>
        <w:t>with</w:t>
      </w:r>
      <w:r w:rsidR="00AB57C3" w:rsidRPr="005A2266">
        <w:t xml:space="preserve"> </w:t>
      </w:r>
      <w:r w:rsidR="00AB57C3">
        <w:rPr>
          <w:lang w:val="en-US"/>
        </w:rPr>
        <w:t>stuff</w:t>
      </w:r>
      <w:r w:rsidR="00AB57C3" w:rsidRPr="005A2266">
        <w:t>’</w:t>
      </w:r>
      <w:r w:rsidR="00AB57C3">
        <w:rPr>
          <w:lang w:val="en-US"/>
        </w:rPr>
        <w:t>s</w:t>
      </w:r>
      <w:r w:rsidR="00AB57C3" w:rsidRPr="005A2266">
        <w:t xml:space="preserve"> </w:t>
      </w:r>
      <w:r w:rsidR="00AB57C3">
        <w:rPr>
          <w:lang w:val="en-US"/>
        </w:rPr>
        <w:t>base</w:t>
      </w:r>
      <w:r w:rsidRPr="00263584">
        <w:t>”</w:t>
      </w:r>
    </w:p>
    <w:p w:rsidR="000F0D27" w:rsidRDefault="000F0D27" w:rsidP="000F0D27">
      <w:pPr>
        <w:pStyle w:val="a6"/>
      </w:pPr>
      <w:r>
        <w:t>Успешный сценарий</w:t>
      </w:r>
      <w:r w:rsidRPr="00210D41">
        <w:t xml:space="preserve">:    </w:t>
      </w:r>
    </w:p>
    <w:p w:rsidR="000F0D27" w:rsidRDefault="000F0D27" w:rsidP="000F0D27">
      <w:pPr>
        <w:pStyle w:val="a6"/>
        <w:numPr>
          <w:ilvl w:val="0"/>
          <w:numId w:val="26"/>
        </w:numPr>
      </w:pPr>
      <w:r>
        <w:t>Пользователь</w:t>
      </w:r>
      <w:r w:rsidR="000F02A4">
        <w:t xml:space="preserve">\Администратор нажимает на кнопку </w:t>
      </w:r>
      <w:r w:rsidR="000F02A4" w:rsidRPr="000F02A4">
        <w:t>“</w:t>
      </w:r>
      <w:r w:rsidR="000F02A4">
        <w:t>Добавить товар в мою базу</w:t>
      </w:r>
      <w:r w:rsidR="000F02A4" w:rsidRPr="000F02A4">
        <w:t>”</w:t>
      </w:r>
      <w:r w:rsidR="000F02A4">
        <w:t xml:space="preserve"> возле товара</w:t>
      </w:r>
      <w:r>
        <w:t>.</w:t>
      </w:r>
    </w:p>
    <w:p w:rsidR="001A7B01" w:rsidRDefault="001A7B01" w:rsidP="000F0D27">
      <w:pPr>
        <w:pStyle w:val="a6"/>
        <w:numPr>
          <w:ilvl w:val="0"/>
          <w:numId w:val="26"/>
        </w:numPr>
      </w:pPr>
      <w:r>
        <w:t>Система проверяет наличие товара с данным именем в пользовательской базе.</w:t>
      </w:r>
    </w:p>
    <w:p w:rsidR="000F0D27" w:rsidRDefault="000F02A4" w:rsidP="000F0D27">
      <w:pPr>
        <w:pStyle w:val="a6"/>
        <w:numPr>
          <w:ilvl w:val="0"/>
          <w:numId w:val="26"/>
        </w:numPr>
      </w:pPr>
      <w:r>
        <w:t xml:space="preserve">Система </w:t>
      </w:r>
      <w:r w:rsidR="001A7B01">
        <w:t xml:space="preserve">выводит форму с заполненным неизменяемым соответствующим названием товара и редактируемыми полями </w:t>
      </w:r>
      <w:r w:rsidR="001A7B01" w:rsidRPr="001A7B01">
        <w:t>“</w:t>
      </w:r>
      <w:r w:rsidR="001A7B01">
        <w:t>стоимость единицы товара</w:t>
      </w:r>
      <w:r w:rsidR="001A7B01" w:rsidRPr="001A7B01">
        <w:t>”</w:t>
      </w:r>
      <w:r w:rsidR="001A7B01">
        <w:t xml:space="preserve"> (заполнено по умолчанию), </w:t>
      </w:r>
      <w:r w:rsidR="001A7B01" w:rsidRPr="001A7B01">
        <w:t>“</w:t>
      </w:r>
      <w:r w:rsidR="001A7B01">
        <w:t>количество</w:t>
      </w:r>
      <w:r w:rsidR="001A7B01" w:rsidRPr="001A7B01">
        <w:t>”, “</w:t>
      </w:r>
      <w:r w:rsidR="001A7B01">
        <w:t>приоритет</w:t>
      </w:r>
      <w:r w:rsidR="001A7B01" w:rsidRPr="001A7B01">
        <w:t>”</w:t>
      </w:r>
      <w:r w:rsidR="000F0D27">
        <w:t>.</w:t>
      </w:r>
    </w:p>
    <w:p w:rsidR="001A7B01" w:rsidRDefault="001A7B01" w:rsidP="000F0D27">
      <w:pPr>
        <w:pStyle w:val="a6"/>
        <w:numPr>
          <w:ilvl w:val="0"/>
          <w:numId w:val="26"/>
        </w:numPr>
      </w:pPr>
      <w:r>
        <w:t xml:space="preserve">Пользователь заполняет данные поля и нажимает кнопку </w:t>
      </w:r>
      <w:r w:rsidRPr="001A7B01">
        <w:t>“</w:t>
      </w:r>
      <w:r>
        <w:t>Добавить</w:t>
      </w:r>
      <w:r w:rsidRPr="001A7B01">
        <w:t>”</w:t>
      </w:r>
      <w:r>
        <w:t>.</w:t>
      </w:r>
    </w:p>
    <w:p w:rsidR="001A7B01" w:rsidRDefault="001A7B01" w:rsidP="000F0D27">
      <w:pPr>
        <w:pStyle w:val="a6"/>
        <w:numPr>
          <w:ilvl w:val="0"/>
          <w:numId w:val="26"/>
        </w:numPr>
      </w:pPr>
      <w:r>
        <w:t>Система проверяет корректность введенных данных.</w:t>
      </w:r>
    </w:p>
    <w:p w:rsidR="001A7B01" w:rsidRPr="00263584" w:rsidRDefault="001A7B01" w:rsidP="000F0D27">
      <w:pPr>
        <w:pStyle w:val="a6"/>
        <w:numPr>
          <w:ilvl w:val="0"/>
          <w:numId w:val="26"/>
        </w:numPr>
      </w:pPr>
      <w:r>
        <w:t>Система добавляет информацию о товаре в пользовательскую базу данных и выводит сообщение об успешном добавлении товара в базу.</w:t>
      </w:r>
    </w:p>
    <w:p w:rsidR="000F0D27" w:rsidRPr="00263584" w:rsidRDefault="000F0D27" w:rsidP="000F0D27">
      <w:pPr>
        <w:pStyle w:val="a6"/>
      </w:pPr>
      <w:proofErr w:type="gramStart"/>
      <w:r>
        <w:t>Результат</w:t>
      </w:r>
      <w:r w:rsidRPr="005509FA">
        <w:t xml:space="preserve">:  </w:t>
      </w:r>
      <w:r>
        <w:t>Информация</w:t>
      </w:r>
      <w:proofErr w:type="gramEnd"/>
      <w:r>
        <w:t xml:space="preserve"> </w:t>
      </w:r>
      <w:r w:rsidR="001A7B01">
        <w:t>о товаре успешно добавлена в пользовательскую базу</w:t>
      </w:r>
      <w:r>
        <w:t>.</w:t>
      </w:r>
    </w:p>
    <w:p w:rsidR="000F0D27" w:rsidRDefault="000F0D27" w:rsidP="003A59FC">
      <w:pPr>
        <w:pStyle w:val="a6"/>
      </w:pPr>
    </w:p>
    <w:p w:rsidR="000F0D27" w:rsidRDefault="000F0D27" w:rsidP="003A59FC">
      <w:pPr>
        <w:pStyle w:val="a6"/>
      </w:pPr>
    </w:p>
    <w:p w:rsidR="007270E4" w:rsidRPr="00767908" w:rsidRDefault="007270E4" w:rsidP="000F0D27">
      <w:pPr>
        <w:pStyle w:val="a6"/>
      </w:pPr>
      <w:r>
        <w:rPr>
          <w:lang w:val="en-US"/>
        </w:rPr>
        <w:lastRenderedPageBreak/>
        <w:t>Search</w:t>
      </w:r>
      <w:r w:rsidRPr="00767908">
        <w:t xml:space="preserve"> </w:t>
      </w:r>
      <w:r>
        <w:rPr>
          <w:lang w:val="en-US"/>
        </w:rPr>
        <w:t>item</w:t>
      </w:r>
    </w:p>
    <w:p w:rsidR="000F0D27" w:rsidRPr="00767908" w:rsidRDefault="000F0D27" w:rsidP="000F0D27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Пользователь, Система</w:t>
      </w:r>
      <w:r w:rsidR="00767908" w:rsidRPr="00767908">
        <w:t xml:space="preserve">, </w:t>
      </w:r>
      <w:r w:rsidR="00767908">
        <w:t>Администратор</w:t>
      </w:r>
    </w:p>
    <w:p w:rsidR="000F0D27" w:rsidRDefault="000F0D27" w:rsidP="000F0D27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</w:t>
      </w:r>
      <w:r w:rsidR="00767908">
        <w:t>\Администратор</w:t>
      </w:r>
      <w:r w:rsidRPr="005509FA">
        <w:t xml:space="preserve">: </w:t>
      </w:r>
      <w:r w:rsidR="00767908">
        <w:t>найти товар по его названию в общей базе товаров</w:t>
      </w:r>
    </w:p>
    <w:p w:rsidR="00767908" w:rsidRDefault="000F0D27" w:rsidP="000F0D27">
      <w:pPr>
        <w:pStyle w:val="a6"/>
      </w:pPr>
      <w:r>
        <w:t>Система</w:t>
      </w:r>
      <w:r w:rsidRPr="00263584">
        <w:t xml:space="preserve">: </w:t>
      </w:r>
      <w:r w:rsidR="00767908">
        <w:t>отобразить информацию и функционал для работы для запрашиваемого товара</w:t>
      </w:r>
    </w:p>
    <w:p w:rsidR="000F0D27" w:rsidRPr="00263584" w:rsidRDefault="000F0D27" w:rsidP="000F0D27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 w:rsidR="00A971EC">
        <w:t xml:space="preserve">Пользователь\Администратор авторизирован и находится на странице </w:t>
      </w:r>
      <w:r w:rsidRPr="00263584">
        <w:t>“</w:t>
      </w:r>
      <w:r w:rsidR="00A971EC">
        <w:rPr>
          <w:lang w:val="en-US"/>
        </w:rPr>
        <w:t>Work</w:t>
      </w:r>
      <w:r w:rsidR="00A971EC" w:rsidRPr="00A971EC">
        <w:t xml:space="preserve"> </w:t>
      </w:r>
      <w:r w:rsidR="00A971EC">
        <w:rPr>
          <w:lang w:val="en-US"/>
        </w:rPr>
        <w:t>with</w:t>
      </w:r>
      <w:r w:rsidR="00A971EC" w:rsidRPr="00A971EC">
        <w:t xml:space="preserve"> </w:t>
      </w:r>
      <w:r w:rsidR="00A971EC">
        <w:rPr>
          <w:lang w:val="en-US"/>
        </w:rPr>
        <w:t>staff</w:t>
      </w:r>
      <w:r w:rsidR="00A971EC" w:rsidRPr="00A971EC">
        <w:t>’</w:t>
      </w:r>
      <w:r w:rsidR="00A971EC">
        <w:rPr>
          <w:lang w:val="en-US"/>
        </w:rPr>
        <w:t>s</w:t>
      </w:r>
      <w:r w:rsidR="00A971EC" w:rsidRPr="00A971EC">
        <w:t xml:space="preserve"> </w:t>
      </w:r>
      <w:r w:rsidR="00A971EC">
        <w:rPr>
          <w:lang w:val="en-US"/>
        </w:rPr>
        <w:t>base</w:t>
      </w:r>
      <w:r w:rsidRPr="00263584">
        <w:t>”</w:t>
      </w:r>
    </w:p>
    <w:p w:rsidR="000F0D27" w:rsidRDefault="000F0D27" w:rsidP="000F0D27">
      <w:pPr>
        <w:pStyle w:val="a6"/>
      </w:pPr>
      <w:r>
        <w:t>Успешный сценарий</w:t>
      </w:r>
      <w:r w:rsidRPr="00210D41">
        <w:t xml:space="preserve">:    </w:t>
      </w:r>
    </w:p>
    <w:p w:rsidR="000F0D27" w:rsidRDefault="000F0D27" w:rsidP="000F0D27">
      <w:pPr>
        <w:pStyle w:val="a6"/>
        <w:numPr>
          <w:ilvl w:val="0"/>
          <w:numId w:val="27"/>
        </w:numPr>
      </w:pPr>
      <w:r>
        <w:t>Пользователь</w:t>
      </w:r>
      <w:r w:rsidR="00D20241">
        <w:t>\Администратор</w:t>
      </w:r>
      <w:r>
        <w:t xml:space="preserve"> выбирает поле для </w:t>
      </w:r>
      <w:r w:rsidR="00D20241">
        <w:t xml:space="preserve">поиска товаров, вводит название товара и нажимает на кнопку </w:t>
      </w:r>
      <w:r w:rsidR="00D20241" w:rsidRPr="00D20241">
        <w:t>“</w:t>
      </w:r>
      <w:r w:rsidR="00D20241">
        <w:t>Найти</w:t>
      </w:r>
      <w:r w:rsidR="00D20241" w:rsidRPr="00D20241">
        <w:t>”</w:t>
      </w:r>
      <w:r w:rsidR="00D20241">
        <w:t>.</w:t>
      </w:r>
    </w:p>
    <w:p w:rsidR="000F0D27" w:rsidRDefault="000F0D27" w:rsidP="000F0D27">
      <w:pPr>
        <w:pStyle w:val="a6"/>
        <w:numPr>
          <w:ilvl w:val="0"/>
          <w:numId w:val="27"/>
        </w:numPr>
      </w:pPr>
      <w:r>
        <w:t xml:space="preserve">Система </w:t>
      </w:r>
      <w:r w:rsidR="00D20241">
        <w:t>проверяет корректность введенных данных</w:t>
      </w:r>
      <w:r>
        <w:t>.</w:t>
      </w:r>
    </w:p>
    <w:p w:rsidR="00D20241" w:rsidRDefault="00D20241" w:rsidP="000F0D27">
      <w:pPr>
        <w:pStyle w:val="a6"/>
        <w:numPr>
          <w:ilvl w:val="0"/>
          <w:numId w:val="27"/>
        </w:numPr>
      </w:pPr>
      <w:r>
        <w:t>Система ищет, в общей базе товаров, товар с введенным названием.</w:t>
      </w:r>
    </w:p>
    <w:p w:rsidR="00D20241" w:rsidRPr="00263584" w:rsidRDefault="00D20241" w:rsidP="000F0D27">
      <w:pPr>
        <w:pStyle w:val="a6"/>
        <w:numPr>
          <w:ilvl w:val="0"/>
          <w:numId w:val="27"/>
        </w:numPr>
      </w:pPr>
      <w:r>
        <w:t>Система выводит информацию о найденном товаре.</w:t>
      </w:r>
    </w:p>
    <w:p w:rsidR="000F0D27" w:rsidRPr="00263584" w:rsidRDefault="000F0D27" w:rsidP="000F0D27">
      <w:pPr>
        <w:pStyle w:val="a6"/>
      </w:pPr>
      <w:proofErr w:type="gramStart"/>
      <w:r>
        <w:t>Результат</w:t>
      </w:r>
      <w:r w:rsidRPr="005509FA">
        <w:t xml:space="preserve">:  </w:t>
      </w:r>
      <w:r w:rsidR="00D20241">
        <w:t>Пользователь</w:t>
      </w:r>
      <w:proofErr w:type="gramEnd"/>
      <w:r w:rsidR="00D20241">
        <w:t>\Администратор получил информацию о запрашиваемом товаре</w:t>
      </w:r>
      <w:r>
        <w:t>.</w:t>
      </w:r>
    </w:p>
    <w:p w:rsidR="000F0D27" w:rsidRDefault="000F0D27" w:rsidP="003A59FC">
      <w:pPr>
        <w:pStyle w:val="a6"/>
      </w:pPr>
    </w:p>
    <w:p w:rsidR="00EC760D" w:rsidRPr="0081395D" w:rsidRDefault="00EC760D" w:rsidP="00EC760D">
      <w:pPr>
        <w:pStyle w:val="a6"/>
      </w:pPr>
      <w:r>
        <w:rPr>
          <w:lang w:val="en-US"/>
        </w:rPr>
        <w:t>Delete</w:t>
      </w:r>
      <w:r w:rsidRPr="0081395D">
        <w:t xml:space="preserve"> </w:t>
      </w:r>
      <w:r>
        <w:rPr>
          <w:lang w:val="en-US"/>
        </w:rPr>
        <w:t>item</w:t>
      </w:r>
      <w:r w:rsidRPr="0081395D">
        <w:t xml:space="preserve"> </w:t>
      </w:r>
      <w:r>
        <w:rPr>
          <w:lang w:val="en-US"/>
        </w:rPr>
        <w:t>from</w:t>
      </w:r>
      <w:r w:rsidRPr="0081395D">
        <w:t xml:space="preserve"> </w:t>
      </w:r>
      <w:r>
        <w:rPr>
          <w:lang w:val="en-US"/>
        </w:rPr>
        <w:t>base</w:t>
      </w:r>
    </w:p>
    <w:p w:rsidR="00EC760D" w:rsidRPr="00767908" w:rsidRDefault="00EC760D" w:rsidP="00EC760D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Система</w:t>
      </w:r>
      <w:r w:rsidRPr="00767908">
        <w:t xml:space="preserve">, </w:t>
      </w:r>
      <w:r>
        <w:t>Администратор</w:t>
      </w:r>
    </w:p>
    <w:p w:rsidR="00EC760D" w:rsidRPr="0081395D" w:rsidRDefault="00EC760D" w:rsidP="00EC760D">
      <w:pPr>
        <w:pStyle w:val="a6"/>
      </w:pPr>
      <w:r>
        <w:t>Цель</w:t>
      </w:r>
      <w:r w:rsidRPr="003A59FC">
        <w:t>:</w:t>
      </w:r>
      <w:r w:rsidRPr="00210D41">
        <w:t xml:space="preserve"> </w:t>
      </w:r>
      <w:r>
        <w:t>Администратор</w:t>
      </w:r>
      <w:r w:rsidRPr="005509FA">
        <w:t xml:space="preserve">: </w:t>
      </w:r>
      <w:r>
        <w:t>удалить товар из общей базы товаров</w:t>
      </w:r>
    </w:p>
    <w:p w:rsidR="00EC760D" w:rsidRDefault="00EC760D" w:rsidP="00EC760D">
      <w:pPr>
        <w:pStyle w:val="a6"/>
      </w:pPr>
      <w:r>
        <w:t>Система</w:t>
      </w:r>
      <w:r w:rsidRPr="00263584">
        <w:t xml:space="preserve">: </w:t>
      </w:r>
      <w:r>
        <w:t>удалить всю информацию о товаре из базы</w:t>
      </w:r>
    </w:p>
    <w:p w:rsidR="00EC760D" w:rsidRPr="00263584" w:rsidRDefault="00EC760D" w:rsidP="00EC760D">
      <w:pPr>
        <w:pStyle w:val="a6"/>
      </w:pPr>
      <w:r>
        <w:t>Предусловие</w:t>
      </w:r>
      <w:r w:rsidRPr="003A59FC">
        <w:t>:</w:t>
      </w:r>
      <w:r>
        <w:t xml:space="preserve"> Администратор авторизирован и находится на странице </w:t>
      </w:r>
      <w:r w:rsidRPr="00263584">
        <w:t>“</w:t>
      </w:r>
      <w:r>
        <w:rPr>
          <w:lang w:val="en-US"/>
        </w:rPr>
        <w:t>Work</w:t>
      </w:r>
      <w:r w:rsidRPr="00A971EC">
        <w:t xml:space="preserve"> </w:t>
      </w:r>
      <w:r>
        <w:rPr>
          <w:lang w:val="en-US"/>
        </w:rPr>
        <w:t>with</w:t>
      </w:r>
      <w:r w:rsidRPr="00A971EC">
        <w:t xml:space="preserve"> </w:t>
      </w:r>
      <w:r>
        <w:rPr>
          <w:lang w:val="en-US"/>
        </w:rPr>
        <w:t>staff</w:t>
      </w:r>
      <w:r w:rsidRPr="00A971EC">
        <w:t>’</w:t>
      </w:r>
      <w:r>
        <w:rPr>
          <w:lang w:val="en-US"/>
        </w:rPr>
        <w:t>s</w:t>
      </w:r>
      <w:r w:rsidRPr="00A971EC">
        <w:t xml:space="preserve"> </w:t>
      </w:r>
      <w:r>
        <w:rPr>
          <w:lang w:val="en-US"/>
        </w:rPr>
        <w:t>base</w:t>
      </w:r>
      <w:r w:rsidRPr="00263584">
        <w:t>”</w:t>
      </w:r>
    </w:p>
    <w:p w:rsidR="00EC760D" w:rsidRDefault="00EC760D" w:rsidP="00EC760D">
      <w:pPr>
        <w:pStyle w:val="a6"/>
      </w:pPr>
      <w:r>
        <w:t>Успешный сценарий</w:t>
      </w:r>
      <w:r w:rsidRPr="00210D41">
        <w:t xml:space="preserve">:    </w:t>
      </w:r>
    </w:p>
    <w:p w:rsidR="00EC760D" w:rsidRDefault="00EC760D" w:rsidP="00EC760D">
      <w:pPr>
        <w:pStyle w:val="a6"/>
        <w:numPr>
          <w:ilvl w:val="0"/>
          <w:numId w:val="27"/>
        </w:numPr>
      </w:pPr>
      <w:r>
        <w:t>Администратор нажимает кнопку удалить около необходимого товара.</w:t>
      </w:r>
    </w:p>
    <w:p w:rsidR="00EC760D" w:rsidRDefault="00EC760D" w:rsidP="00EC760D">
      <w:pPr>
        <w:pStyle w:val="a6"/>
        <w:numPr>
          <w:ilvl w:val="0"/>
          <w:numId w:val="27"/>
        </w:numPr>
      </w:pPr>
      <w:r>
        <w:t>Система проверяет не используется ли этот товар в пользовательских базах.</w:t>
      </w:r>
    </w:p>
    <w:p w:rsidR="00EC760D" w:rsidRDefault="00EC760D" w:rsidP="00EC760D">
      <w:pPr>
        <w:pStyle w:val="a6"/>
        <w:numPr>
          <w:ilvl w:val="0"/>
          <w:numId w:val="27"/>
        </w:numPr>
      </w:pPr>
      <w:r>
        <w:t>Система выводит запрос на подтверждение удаления данного товара.</w:t>
      </w:r>
    </w:p>
    <w:p w:rsidR="00EC760D" w:rsidRDefault="00EC760D" w:rsidP="00EC760D">
      <w:pPr>
        <w:pStyle w:val="a6"/>
        <w:numPr>
          <w:ilvl w:val="0"/>
          <w:numId w:val="27"/>
        </w:numPr>
      </w:pPr>
      <w:r>
        <w:t xml:space="preserve">Администратор нажимает кнопку </w:t>
      </w:r>
      <w:r>
        <w:rPr>
          <w:lang w:val="en-US"/>
        </w:rPr>
        <w:t>“</w:t>
      </w:r>
      <w:r>
        <w:t>Да</w:t>
      </w:r>
      <w:r>
        <w:rPr>
          <w:lang w:val="en-US"/>
        </w:rPr>
        <w:t>”</w:t>
      </w:r>
      <w:r>
        <w:t>.</w:t>
      </w:r>
    </w:p>
    <w:p w:rsidR="00EC760D" w:rsidRPr="00263584" w:rsidRDefault="00EC760D" w:rsidP="00EC760D">
      <w:pPr>
        <w:pStyle w:val="a6"/>
        <w:numPr>
          <w:ilvl w:val="0"/>
          <w:numId w:val="27"/>
        </w:numPr>
      </w:pPr>
      <w:r>
        <w:t>Система удаляет всю информацию о товаре из общей базы товаров.</w:t>
      </w:r>
    </w:p>
    <w:p w:rsidR="00EC760D" w:rsidRPr="00263584" w:rsidRDefault="00EC760D" w:rsidP="00EC760D">
      <w:pPr>
        <w:pStyle w:val="a6"/>
      </w:pPr>
      <w:proofErr w:type="gramStart"/>
      <w:r>
        <w:t>Результат</w:t>
      </w:r>
      <w:r w:rsidRPr="005509FA">
        <w:t xml:space="preserve">:  </w:t>
      </w:r>
      <w:r>
        <w:t>Система</w:t>
      </w:r>
      <w:proofErr w:type="gramEnd"/>
      <w:r>
        <w:t xml:space="preserve"> удалила всю информацию о товаре из базы.</w:t>
      </w:r>
    </w:p>
    <w:p w:rsidR="00EC760D" w:rsidRDefault="00EC760D" w:rsidP="00EC760D">
      <w:pPr>
        <w:pStyle w:val="a6"/>
      </w:pPr>
    </w:p>
    <w:p w:rsidR="00EC760D" w:rsidRPr="0081395D" w:rsidRDefault="00EC760D" w:rsidP="00EC760D">
      <w:pPr>
        <w:pStyle w:val="a6"/>
      </w:pPr>
      <w:r>
        <w:rPr>
          <w:lang w:val="en-US"/>
        </w:rPr>
        <w:t>Delete</w:t>
      </w:r>
      <w:r w:rsidRPr="0081395D">
        <w:t xml:space="preserve"> </w:t>
      </w:r>
      <w:r>
        <w:rPr>
          <w:lang w:val="en-US"/>
        </w:rPr>
        <w:t>item</w:t>
      </w:r>
      <w:r w:rsidRPr="0081395D">
        <w:t xml:space="preserve"> </w:t>
      </w:r>
      <w:r>
        <w:rPr>
          <w:lang w:val="en-US"/>
        </w:rPr>
        <w:t>from</w:t>
      </w:r>
      <w:r w:rsidRPr="00EC760D">
        <w:t xml:space="preserve"> </w:t>
      </w:r>
      <w:r>
        <w:rPr>
          <w:lang w:val="en-US"/>
        </w:rPr>
        <w:t>user</w:t>
      </w:r>
      <w:r w:rsidRPr="0081395D">
        <w:t xml:space="preserve"> </w:t>
      </w:r>
      <w:r>
        <w:rPr>
          <w:lang w:val="en-US"/>
        </w:rPr>
        <w:t>base</w:t>
      </w:r>
    </w:p>
    <w:p w:rsidR="00EC760D" w:rsidRPr="00767908" w:rsidRDefault="00EC760D" w:rsidP="00EC760D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Пользователь, Система</w:t>
      </w:r>
      <w:r w:rsidRPr="00767908">
        <w:t xml:space="preserve">, </w:t>
      </w:r>
      <w:r>
        <w:t>Администратор</w:t>
      </w:r>
    </w:p>
    <w:p w:rsidR="00EC760D" w:rsidRDefault="00EC760D" w:rsidP="00EC760D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Пользователь\Администратор</w:t>
      </w:r>
      <w:r w:rsidRPr="005509FA">
        <w:t xml:space="preserve">: </w:t>
      </w:r>
      <w:r>
        <w:t>удалить товар из собственной базы товаров.</w:t>
      </w:r>
    </w:p>
    <w:p w:rsidR="00EC760D" w:rsidRDefault="00EC760D" w:rsidP="00EC760D">
      <w:pPr>
        <w:pStyle w:val="a6"/>
      </w:pPr>
      <w:r>
        <w:t>Система</w:t>
      </w:r>
      <w:r w:rsidRPr="00263584">
        <w:t xml:space="preserve">: </w:t>
      </w:r>
      <w:r>
        <w:t>удалить товар из пользовательской базы</w:t>
      </w:r>
    </w:p>
    <w:p w:rsidR="00EC760D" w:rsidRPr="00263584" w:rsidRDefault="00EC760D" w:rsidP="00EC760D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 xml:space="preserve">Пользователь\Администратор авторизирован и находится на странице </w:t>
      </w:r>
      <w:r w:rsidRPr="00263584">
        <w:t>“</w:t>
      </w:r>
      <w:r>
        <w:rPr>
          <w:lang w:val="en-US"/>
        </w:rPr>
        <w:t>Work</w:t>
      </w:r>
      <w:r w:rsidRPr="00A971EC">
        <w:t xml:space="preserve"> </w:t>
      </w:r>
      <w:r>
        <w:rPr>
          <w:lang w:val="en-US"/>
        </w:rPr>
        <w:t>with</w:t>
      </w:r>
      <w:r w:rsidRPr="00A971EC">
        <w:t xml:space="preserve"> </w:t>
      </w:r>
      <w:proofErr w:type="spellStart"/>
      <w:r>
        <w:rPr>
          <w:lang w:val="uk-UA"/>
        </w:rPr>
        <w:t>my</w:t>
      </w:r>
      <w:proofErr w:type="spellEnd"/>
      <w:r w:rsidRPr="00A971EC">
        <w:t xml:space="preserve"> </w:t>
      </w:r>
      <w:r>
        <w:rPr>
          <w:lang w:val="en-US"/>
        </w:rPr>
        <w:t>base</w:t>
      </w:r>
      <w:r w:rsidRPr="00263584">
        <w:t>”</w:t>
      </w:r>
    </w:p>
    <w:p w:rsidR="00EC760D" w:rsidRDefault="00EC760D" w:rsidP="00EC760D">
      <w:pPr>
        <w:pStyle w:val="a6"/>
      </w:pPr>
      <w:r>
        <w:t>Успешный сценарий</w:t>
      </w:r>
      <w:r w:rsidRPr="00210D41">
        <w:t xml:space="preserve">:    </w:t>
      </w:r>
    </w:p>
    <w:p w:rsidR="00EC760D" w:rsidRDefault="00EC760D" w:rsidP="00EC760D">
      <w:pPr>
        <w:pStyle w:val="a6"/>
        <w:numPr>
          <w:ilvl w:val="0"/>
          <w:numId w:val="28"/>
        </w:numPr>
      </w:pPr>
      <w:r>
        <w:t>Пользователь\Администратор нажимает кнопку удалить около необходимого товара.</w:t>
      </w:r>
    </w:p>
    <w:p w:rsidR="00EC760D" w:rsidRDefault="00EC760D" w:rsidP="00EC760D">
      <w:pPr>
        <w:pStyle w:val="a6"/>
        <w:numPr>
          <w:ilvl w:val="0"/>
          <w:numId w:val="28"/>
        </w:numPr>
      </w:pPr>
      <w:r>
        <w:t>Система выводит запрос на подтверждение удаления данного товара.</w:t>
      </w:r>
    </w:p>
    <w:p w:rsidR="00EC760D" w:rsidRDefault="00EC760D" w:rsidP="00EC760D">
      <w:pPr>
        <w:pStyle w:val="a6"/>
        <w:numPr>
          <w:ilvl w:val="0"/>
          <w:numId w:val="28"/>
        </w:numPr>
      </w:pPr>
      <w:r>
        <w:t xml:space="preserve">Пользователь\Администратор нажимает кнопку </w:t>
      </w:r>
      <w:r w:rsidRPr="0081395D">
        <w:t>“</w:t>
      </w:r>
      <w:r>
        <w:t>Да</w:t>
      </w:r>
      <w:r w:rsidRPr="0081395D">
        <w:t>”</w:t>
      </w:r>
      <w:r>
        <w:t>.</w:t>
      </w:r>
    </w:p>
    <w:p w:rsidR="00EC760D" w:rsidRPr="00263584" w:rsidRDefault="00EC760D" w:rsidP="00EC760D">
      <w:pPr>
        <w:pStyle w:val="a6"/>
        <w:numPr>
          <w:ilvl w:val="0"/>
          <w:numId w:val="28"/>
        </w:numPr>
      </w:pPr>
      <w:r>
        <w:t>Система удаляет всю информацию о товаре из пользовательской базы товаров.</w:t>
      </w:r>
    </w:p>
    <w:p w:rsidR="00EC760D" w:rsidRPr="00263584" w:rsidRDefault="00EC760D" w:rsidP="00EC760D">
      <w:pPr>
        <w:pStyle w:val="a6"/>
      </w:pPr>
      <w:proofErr w:type="gramStart"/>
      <w:r>
        <w:t>Результат</w:t>
      </w:r>
      <w:r w:rsidRPr="005509FA">
        <w:t xml:space="preserve">:  </w:t>
      </w:r>
      <w:r>
        <w:t>Система</w:t>
      </w:r>
      <w:proofErr w:type="gramEnd"/>
      <w:r>
        <w:t xml:space="preserve"> удалила всю информацию о товаре из пользовательской базы.</w:t>
      </w: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Default="00EC760D" w:rsidP="00EC760D">
      <w:pPr>
        <w:pStyle w:val="a6"/>
      </w:pPr>
    </w:p>
    <w:p w:rsidR="00EC760D" w:rsidRPr="006C1917" w:rsidRDefault="00EC760D" w:rsidP="00EC760D">
      <w:pPr>
        <w:pStyle w:val="a6"/>
      </w:pPr>
      <w:r>
        <w:rPr>
          <w:lang w:val="en-US"/>
        </w:rPr>
        <w:lastRenderedPageBreak/>
        <w:t>Set</w:t>
      </w:r>
      <w:r w:rsidRPr="00EC760D">
        <w:t xml:space="preserve"> </w:t>
      </w:r>
      <w:r>
        <w:rPr>
          <w:lang w:val="en-US"/>
        </w:rPr>
        <w:t>priority</w:t>
      </w:r>
    </w:p>
    <w:p w:rsidR="00EC760D" w:rsidRPr="00767908" w:rsidRDefault="00EC760D" w:rsidP="00EC760D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Пользователь, Система</w:t>
      </w:r>
      <w:r w:rsidRPr="00767908">
        <w:t xml:space="preserve">, </w:t>
      </w:r>
      <w:r>
        <w:t>Администратор</w:t>
      </w:r>
    </w:p>
    <w:p w:rsidR="00EC760D" w:rsidRDefault="00EC760D" w:rsidP="00EC760D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Пользователь\Администратор</w:t>
      </w:r>
      <w:r w:rsidRPr="005509FA">
        <w:t xml:space="preserve">: </w:t>
      </w:r>
      <w:r>
        <w:t>Изменить приоритет товара в собственной базе.</w:t>
      </w:r>
    </w:p>
    <w:p w:rsidR="00EC760D" w:rsidRDefault="00EC760D" w:rsidP="00EC760D">
      <w:pPr>
        <w:pStyle w:val="a6"/>
      </w:pPr>
      <w:r>
        <w:t>Система</w:t>
      </w:r>
      <w:r w:rsidRPr="00263584">
        <w:t xml:space="preserve">: </w:t>
      </w:r>
      <w:r>
        <w:t>изменить приоритет товара в пользовательской базе</w:t>
      </w:r>
    </w:p>
    <w:p w:rsidR="00EC760D" w:rsidRPr="00263584" w:rsidRDefault="00EC760D" w:rsidP="00EC760D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 xml:space="preserve">Пользователь\Администратор авторизирован и находится на странице </w:t>
      </w:r>
      <w:r w:rsidRPr="00263584">
        <w:t>“</w:t>
      </w:r>
      <w:r>
        <w:rPr>
          <w:lang w:val="en-US"/>
        </w:rPr>
        <w:t>Work</w:t>
      </w:r>
      <w:r w:rsidRPr="00A971EC">
        <w:t xml:space="preserve"> </w:t>
      </w:r>
      <w:r>
        <w:rPr>
          <w:lang w:val="en-US"/>
        </w:rPr>
        <w:t>with</w:t>
      </w:r>
      <w:r w:rsidRPr="00A971EC">
        <w:t xml:space="preserve"> </w:t>
      </w:r>
      <w:proofErr w:type="spellStart"/>
      <w:r>
        <w:rPr>
          <w:lang w:val="uk-UA"/>
        </w:rPr>
        <w:t>my</w:t>
      </w:r>
      <w:proofErr w:type="spellEnd"/>
      <w:r w:rsidRPr="00A971EC">
        <w:t xml:space="preserve"> </w:t>
      </w:r>
      <w:r>
        <w:rPr>
          <w:lang w:val="en-US"/>
        </w:rPr>
        <w:t>base</w:t>
      </w:r>
      <w:r w:rsidRPr="00263584">
        <w:t>”</w:t>
      </w:r>
    </w:p>
    <w:p w:rsidR="00EC760D" w:rsidRDefault="00EC760D" w:rsidP="00EC760D">
      <w:pPr>
        <w:pStyle w:val="a6"/>
      </w:pPr>
      <w:r>
        <w:t>Успешный сценарий</w:t>
      </w:r>
      <w:r w:rsidRPr="00210D41">
        <w:t xml:space="preserve">:    </w:t>
      </w:r>
    </w:p>
    <w:p w:rsidR="00EC760D" w:rsidRDefault="00EC760D" w:rsidP="00EC760D">
      <w:pPr>
        <w:pStyle w:val="a6"/>
        <w:numPr>
          <w:ilvl w:val="0"/>
          <w:numId w:val="29"/>
        </w:numPr>
      </w:pPr>
      <w:r>
        <w:t>Пользователь\Администратор выбирает необходимый товар в своей базе и изменяет значение поля приоритет.</w:t>
      </w:r>
    </w:p>
    <w:p w:rsidR="00EC760D" w:rsidRDefault="00EC760D" w:rsidP="00EC760D">
      <w:pPr>
        <w:pStyle w:val="a6"/>
        <w:numPr>
          <w:ilvl w:val="0"/>
          <w:numId w:val="29"/>
        </w:numPr>
      </w:pPr>
      <w:r>
        <w:t xml:space="preserve">Пользователь\Администратор нажимает кнопку </w:t>
      </w:r>
      <w:r w:rsidRPr="006C1917">
        <w:t>“</w:t>
      </w:r>
      <w:r>
        <w:t>Сохранить изменения</w:t>
      </w:r>
      <w:r w:rsidRPr="006C1917">
        <w:t>”</w:t>
      </w:r>
    </w:p>
    <w:p w:rsidR="00EC760D" w:rsidRPr="00263584" w:rsidRDefault="00EC760D" w:rsidP="00EC760D">
      <w:pPr>
        <w:pStyle w:val="a6"/>
        <w:numPr>
          <w:ilvl w:val="0"/>
          <w:numId w:val="29"/>
        </w:numPr>
      </w:pPr>
      <w:r>
        <w:t xml:space="preserve">Система изменяет в пользовательской базе значение поля </w:t>
      </w:r>
      <w:r w:rsidRPr="006C1917">
        <w:t>“</w:t>
      </w:r>
      <w:r>
        <w:t>приоритет</w:t>
      </w:r>
      <w:r w:rsidRPr="006C1917">
        <w:t>”</w:t>
      </w:r>
      <w:r>
        <w:t>.</w:t>
      </w:r>
    </w:p>
    <w:p w:rsidR="00EC760D" w:rsidRDefault="00EC760D" w:rsidP="00EC760D">
      <w:pPr>
        <w:pStyle w:val="a6"/>
      </w:pPr>
      <w:proofErr w:type="gramStart"/>
      <w:r>
        <w:t>Результат</w:t>
      </w:r>
      <w:r w:rsidRPr="005509FA">
        <w:t xml:space="preserve">:  </w:t>
      </w:r>
      <w:r>
        <w:t>Система</w:t>
      </w:r>
      <w:proofErr w:type="gramEnd"/>
      <w:r>
        <w:t xml:space="preserve"> изменила в пользовательской базе значение поля </w:t>
      </w:r>
      <w:r w:rsidRPr="006C1917">
        <w:t>“</w:t>
      </w:r>
      <w:r>
        <w:t>приоритет</w:t>
      </w:r>
      <w:r w:rsidRPr="005C401D">
        <w:t>”</w:t>
      </w:r>
      <w:r>
        <w:t>.</w:t>
      </w:r>
      <w:bookmarkStart w:id="0" w:name="_GoBack"/>
      <w:bookmarkEnd w:id="0"/>
    </w:p>
    <w:p w:rsidR="00EC760D" w:rsidRDefault="00EC760D" w:rsidP="00EC760D">
      <w:pPr>
        <w:pStyle w:val="a6"/>
      </w:pPr>
    </w:p>
    <w:p w:rsidR="00EC760D" w:rsidRPr="00EC760D" w:rsidRDefault="00EC760D" w:rsidP="00EC760D">
      <w:pPr>
        <w:pStyle w:val="a6"/>
      </w:pPr>
      <w:r>
        <w:rPr>
          <w:lang w:val="en-US"/>
        </w:rPr>
        <w:t>Set</w:t>
      </w:r>
      <w:r w:rsidRPr="005C401D">
        <w:t xml:space="preserve"> </w:t>
      </w:r>
      <w:r>
        <w:rPr>
          <w:lang w:val="en-US"/>
        </w:rPr>
        <w:t>price</w:t>
      </w:r>
    </w:p>
    <w:p w:rsidR="00EC760D" w:rsidRPr="00767908" w:rsidRDefault="00EC760D" w:rsidP="00EC760D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Пользователь, Система</w:t>
      </w:r>
      <w:r w:rsidRPr="00767908">
        <w:t xml:space="preserve">, </w:t>
      </w:r>
      <w:r>
        <w:t>Администратор</w:t>
      </w:r>
    </w:p>
    <w:p w:rsidR="00EC760D" w:rsidRDefault="00EC760D" w:rsidP="00EC760D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Пользователь\Администратор</w:t>
      </w:r>
      <w:r w:rsidRPr="005509FA">
        <w:t xml:space="preserve">: </w:t>
      </w:r>
      <w:r>
        <w:t>Изменить цену товара в собственной базе.</w:t>
      </w:r>
    </w:p>
    <w:p w:rsidR="00EC760D" w:rsidRDefault="00EC760D" w:rsidP="00EC760D">
      <w:pPr>
        <w:pStyle w:val="a6"/>
      </w:pPr>
      <w:r>
        <w:t>Система</w:t>
      </w:r>
      <w:r w:rsidRPr="00263584">
        <w:t xml:space="preserve">: </w:t>
      </w:r>
      <w:r>
        <w:t>изменить цену товара в пользовательской базе</w:t>
      </w:r>
    </w:p>
    <w:p w:rsidR="00EC760D" w:rsidRPr="00263584" w:rsidRDefault="00EC760D" w:rsidP="00EC760D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 xml:space="preserve">Пользователь\Администратор авторизирован и находится на странице </w:t>
      </w:r>
      <w:r w:rsidRPr="00263584">
        <w:t>“</w:t>
      </w:r>
      <w:r>
        <w:rPr>
          <w:lang w:val="en-US"/>
        </w:rPr>
        <w:t>Work</w:t>
      </w:r>
      <w:r w:rsidRPr="00A971EC">
        <w:t xml:space="preserve"> </w:t>
      </w:r>
      <w:r>
        <w:rPr>
          <w:lang w:val="en-US"/>
        </w:rPr>
        <w:t>with</w:t>
      </w:r>
      <w:r w:rsidRPr="00A971EC">
        <w:t xml:space="preserve"> </w:t>
      </w:r>
      <w:proofErr w:type="spellStart"/>
      <w:r>
        <w:rPr>
          <w:lang w:val="uk-UA"/>
        </w:rPr>
        <w:t>my</w:t>
      </w:r>
      <w:proofErr w:type="spellEnd"/>
      <w:r w:rsidRPr="00A971EC">
        <w:t xml:space="preserve"> </w:t>
      </w:r>
      <w:r>
        <w:rPr>
          <w:lang w:val="en-US"/>
        </w:rPr>
        <w:t>base</w:t>
      </w:r>
      <w:r w:rsidRPr="00263584">
        <w:t>”</w:t>
      </w:r>
    </w:p>
    <w:p w:rsidR="00EC760D" w:rsidRDefault="00EC760D" w:rsidP="00EC760D">
      <w:pPr>
        <w:pStyle w:val="a6"/>
      </w:pPr>
      <w:r>
        <w:t>Успешный сценарий</w:t>
      </w:r>
      <w:r w:rsidRPr="00210D41">
        <w:t xml:space="preserve">:    </w:t>
      </w:r>
    </w:p>
    <w:p w:rsidR="00EC760D" w:rsidRDefault="00EC760D" w:rsidP="00EC760D">
      <w:pPr>
        <w:pStyle w:val="a6"/>
        <w:numPr>
          <w:ilvl w:val="0"/>
          <w:numId w:val="30"/>
        </w:numPr>
      </w:pPr>
      <w:r>
        <w:t xml:space="preserve">Пользователь\Администратор выбирает необходимый товар в своей базе и изменяет значение поля </w:t>
      </w:r>
      <w:r w:rsidRPr="005C401D">
        <w:t>“</w:t>
      </w:r>
      <w:r>
        <w:t>Цена единицы</w:t>
      </w:r>
      <w:r w:rsidRPr="005C401D">
        <w:t>”</w:t>
      </w:r>
      <w:r>
        <w:t>.</w:t>
      </w:r>
    </w:p>
    <w:p w:rsidR="00EC760D" w:rsidRDefault="00EC760D" w:rsidP="00EC760D">
      <w:pPr>
        <w:pStyle w:val="a6"/>
        <w:numPr>
          <w:ilvl w:val="0"/>
          <w:numId w:val="30"/>
        </w:numPr>
      </w:pPr>
      <w:r>
        <w:t xml:space="preserve">Пользователь\Администратор нажимает кнопку </w:t>
      </w:r>
      <w:r w:rsidRPr="006C1917">
        <w:t>“</w:t>
      </w:r>
      <w:r>
        <w:t>Сохранить изменения</w:t>
      </w:r>
      <w:r w:rsidRPr="006C1917">
        <w:t>”</w:t>
      </w:r>
    </w:p>
    <w:p w:rsidR="00EC760D" w:rsidRPr="00263584" w:rsidRDefault="00EC760D" w:rsidP="00EC760D">
      <w:pPr>
        <w:pStyle w:val="a6"/>
        <w:numPr>
          <w:ilvl w:val="0"/>
          <w:numId w:val="30"/>
        </w:numPr>
      </w:pPr>
      <w:r>
        <w:t xml:space="preserve">Система изменяет в пользовательской базе значение поля </w:t>
      </w:r>
      <w:r w:rsidRPr="006C1917">
        <w:t>“</w:t>
      </w:r>
      <w:r>
        <w:t>Цена единицы</w:t>
      </w:r>
      <w:r w:rsidRPr="006C1917">
        <w:t>”</w:t>
      </w:r>
      <w:r>
        <w:t>.</w:t>
      </w:r>
    </w:p>
    <w:p w:rsidR="00EC760D" w:rsidRPr="00263584" w:rsidRDefault="00EC760D" w:rsidP="00EC760D">
      <w:pPr>
        <w:pStyle w:val="a6"/>
      </w:pPr>
      <w:proofErr w:type="gramStart"/>
      <w:r>
        <w:t>Результат</w:t>
      </w:r>
      <w:r w:rsidRPr="005509FA">
        <w:t xml:space="preserve">:  </w:t>
      </w:r>
      <w:r>
        <w:t>Система</w:t>
      </w:r>
      <w:proofErr w:type="gramEnd"/>
      <w:r>
        <w:t xml:space="preserve"> изменила в пользовательской базе значение поля </w:t>
      </w:r>
      <w:r w:rsidRPr="006C1917">
        <w:t>“</w:t>
      </w:r>
      <w:r>
        <w:t>Цена единицы</w:t>
      </w:r>
      <w:r w:rsidRPr="005C401D">
        <w:t>”</w:t>
      </w:r>
      <w:r>
        <w:t>.</w:t>
      </w:r>
    </w:p>
    <w:p w:rsidR="00EC760D" w:rsidRDefault="00EC760D" w:rsidP="00EC760D">
      <w:pPr>
        <w:pStyle w:val="a6"/>
      </w:pPr>
    </w:p>
    <w:p w:rsidR="00EC760D" w:rsidRPr="005C401D" w:rsidRDefault="00EC760D" w:rsidP="00EC760D">
      <w:pPr>
        <w:pStyle w:val="a6"/>
      </w:pPr>
      <w:r>
        <w:rPr>
          <w:lang w:val="en-US"/>
        </w:rPr>
        <w:t>Set</w:t>
      </w:r>
      <w:r w:rsidRPr="005C401D">
        <w:t xml:space="preserve"> </w:t>
      </w:r>
      <w:r>
        <w:rPr>
          <w:lang w:val="en-US"/>
        </w:rPr>
        <w:t>number</w:t>
      </w:r>
    </w:p>
    <w:p w:rsidR="00EC760D" w:rsidRPr="00767908" w:rsidRDefault="00EC760D" w:rsidP="00EC760D">
      <w:pPr>
        <w:pStyle w:val="a6"/>
      </w:pPr>
      <w:r>
        <w:t xml:space="preserve">Действующие </w:t>
      </w:r>
      <w:proofErr w:type="gramStart"/>
      <w:r>
        <w:t>лица</w:t>
      </w:r>
      <w:r w:rsidRPr="00210D41">
        <w:t xml:space="preserve">:   </w:t>
      </w:r>
      <w:proofErr w:type="gramEnd"/>
      <w:r w:rsidRPr="00210D41">
        <w:t xml:space="preserve"> </w:t>
      </w:r>
      <w:r>
        <w:t>Пользователь, Система</w:t>
      </w:r>
      <w:r w:rsidRPr="00767908">
        <w:t xml:space="preserve">, </w:t>
      </w:r>
      <w:r>
        <w:t>Администратор</w:t>
      </w:r>
    </w:p>
    <w:p w:rsidR="00EC760D" w:rsidRDefault="00EC760D" w:rsidP="00EC760D">
      <w:pPr>
        <w:pStyle w:val="a6"/>
      </w:pPr>
      <w:proofErr w:type="gramStart"/>
      <w:r>
        <w:t>Цель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>Пользователь\Администратор</w:t>
      </w:r>
      <w:r w:rsidRPr="005509FA">
        <w:t xml:space="preserve">: </w:t>
      </w:r>
      <w:r>
        <w:t>Изменить количество товара в собственной базе.</w:t>
      </w:r>
    </w:p>
    <w:p w:rsidR="00EC760D" w:rsidRDefault="00EC760D" w:rsidP="00EC760D">
      <w:pPr>
        <w:pStyle w:val="a6"/>
      </w:pPr>
      <w:r>
        <w:t>Система</w:t>
      </w:r>
      <w:r w:rsidRPr="00263584">
        <w:t xml:space="preserve">: </w:t>
      </w:r>
      <w:r>
        <w:t>изменить количество товара в пользовательской базе</w:t>
      </w:r>
    </w:p>
    <w:p w:rsidR="00EC760D" w:rsidRPr="00263584" w:rsidRDefault="00EC760D" w:rsidP="00EC760D">
      <w:pPr>
        <w:pStyle w:val="a6"/>
      </w:pPr>
      <w:proofErr w:type="gramStart"/>
      <w:r>
        <w:t>Предусловие</w:t>
      </w:r>
      <w:r w:rsidRPr="003A59FC">
        <w:t>:</w:t>
      </w:r>
      <w:r w:rsidRPr="00210D41">
        <w:t xml:space="preserve">   </w:t>
      </w:r>
      <w:proofErr w:type="gramEnd"/>
      <w:r w:rsidRPr="00210D41">
        <w:t xml:space="preserve"> </w:t>
      </w:r>
      <w:r>
        <w:t xml:space="preserve">Пользователь\Администратор авторизирован и находится на странице </w:t>
      </w:r>
      <w:r w:rsidRPr="00263584">
        <w:t>“</w:t>
      </w:r>
      <w:r>
        <w:rPr>
          <w:lang w:val="en-US"/>
        </w:rPr>
        <w:t>Work</w:t>
      </w:r>
      <w:r w:rsidRPr="00A971EC">
        <w:t xml:space="preserve"> </w:t>
      </w:r>
      <w:r>
        <w:rPr>
          <w:lang w:val="en-US"/>
        </w:rPr>
        <w:t>with</w:t>
      </w:r>
      <w:r w:rsidRPr="00A971EC">
        <w:t xml:space="preserve"> </w:t>
      </w:r>
      <w:proofErr w:type="spellStart"/>
      <w:r>
        <w:rPr>
          <w:lang w:val="uk-UA"/>
        </w:rPr>
        <w:t>my</w:t>
      </w:r>
      <w:proofErr w:type="spellEnd"/>
      <w:r w:rsidRPr="00A971EC">
        <w:t xml:space="preserve"> </w:t>
      </w:r>
      <w:r>
        <w:rPr>
          <w:lang w:val="en-US"/>
        </w:rPr>
        <w:t>base</w:t>
      </w:r>
      <w:r w:rsidRPr="00263584">
        <w:t>”</w:t>
      </w:r>
    </w:p>
    <w:p w:rsidR="00EC760D" w:rsidRDefault="00EC760D" w:rsidP="00EC760D">
      <w:pPr>
        <w:pStyle w:val="a6"/>
      </w:pPr>
      <w:r>
        <w:t>Успешный сценарий</w:t>
      </w:r>
      <w:r w:rsidRPr="00210D41">
        <w:t xml:space="preserve">:    </w:t>
      </w:r>
    </w:p>
    <w:p w:rsidR="00EC760D" w:rsidRDefault="00EC760D" w:rsidP="00EC760D">
      <w:pPr>
        <w:pStyle w:val="a6"/>
        <w:numPr>
          <w:ilvl w:val="0"/>
          <w:numId w:val="31"/>
        </w:numPr>
      </w:pPr>
      <w:r>
        <w:t xml:space="preserve">Пользователь\Администратор выбирает необходимый товар в своей базе и изменяет значение поля </w:t>
      </w:r>
      <w:r w:rsidRPr="005C401D">
        <w:t>“</w:t>
      </w:r>
      <w:r>
        <w:t>Количество</w:t>
      </w:r>
      <w:r w:rsidRPr="005C401D">
        <w:t>”</w:t>
      </w:r>
      <w:r>
        <w:t>.</w:t>
      </w:r>
    </w:p>
    <w:p w:rsidR="00EC760D" w:rsidRDefault="00EC760D" w:rsidP="00EC760D">
      <w:pPr>
        <w:pStyle w:val="a6"/>
        <w:numPr>
          <w:ilvl w:val="0"/>
          <w:numId w:val="31"/>
        </w:numPr>
      </w:pPr>
      <w:r>
        <w:t xml:space="preserve">Пользователь\Администратор нажимает кнопку </w:t>
      </w:r>
      <w:r w:rsidRPr="006C1917">
        <w:t>“</w:t>
      </w:r>
      <w:r>
        <w:t>Сохранить изменения</w:t>
      </w:r>
      <w:r w:rsidRPr="006C1917">
        <w:t>”</w:t>
      </w:r>
    </w:p>
    <w:p w:rsidR="00EC760D" w:rsidRPr="00263584" w:rsidRDefault="00EC760D" w:rsidP="00EC760D">
      <w:pPr>
        <w:pStyle w:val="a6"/>
        <w:numPr>
          <w:ilvl w:val="0"/>
          <w:numId w:val="31"/>
        </w:numPr>
      </w:pPr>
      <w:r>
        <w:t xml:space="preserve">Система изменяет в пользовательской базе значение поля </w:t>
      </w:r>
      <w:r w:rsidRPr="006C1917">
        <w:t>“</w:t>
      </w:r>
      <w:r>
        <w:t>количество</w:t>
      </w:r>
      <w:r w:rsidRPr="006C1917">
        <w:t>”</w:t>
      </w:r>
      <w:r>
        <w:t>.</w:t>
      </w:r>
    </w:p>
    <w:p w:rsidR="00EC760D" w:rsidRPr="00263584" w:rsidRDefault="00EC760D" w:rsidP="00EC760D">
      <w:pPr>
        <w:pStyle w:val="a6"/>
      </w:pPr>
      <w:proofErr w:type="gramStart"/>
      <w:r>
        <w:t>Результат</w:t>
      </w:r>
      <w:r w:rsidRPr="005509FA">
        <w:t xml:space="preserve">:  </w:t>
      </w:r>
      <w:r>
        <w:t>Система</w:t>
      </w:r>
      <w:proofErr w:type="gramEnd"/>
      <w:r>
        <w:t xml:space="preserve"> изменила в пользовательской базе значение поля </w:t>
      </w:r>
      <w:r w:rsidRPr="006C1917">
        <w:t>“</w:t>
      </w:r>
      <w:r>
        <w:t>Количество</w:t>
      </w:r>
      <w:r w:rsidRPr="005C401D">
        <w:t>”</w:t>
      </w:r>
      <w:r>
        <w:t>.</w:t>
      </w:r>
    </w:p>
    <w:p w:rsidR="00EC760D" w:rsidRPr="003A59FC" w:rsidRDefault="00EC760D" w:rsidP="003A59FC">
      <w:pPr>
        <w:pStyle w:val="a6"/>
      </w:pPr>
    </w:p>
    <w:sectPr w:rsidR="00EC760D" w:rsidRPr="003A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252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2B504E"/>
    <w:multiLevelType w:val="hybridMultilevel"/>
    <w:tmpl w:val="E39EC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6BAC"/>
    <w:multiLevelType w:val="hybridMultilevel"/>
    <w:tmpl w:val="F45876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E2FBF"/>
    <w:multiLevelType w:val="hybridMultilevel"/>
    <w:tmpl w:val="BB8CA330"/>
    <w:lvl w:ilvl="0" w:tplc="190A0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79E0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7B0BC4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422B6D"/>
    <w:multiLevelType w:val="multilevel"/>
    <w:tmpl w:val="6904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20FD6"/>
    <w:multiLevelType w:val="hybridMultilevel"/>
    <w:tmpl w:val="B3683722"/>
    <w:lvl w:ilvl="0" w:tplc="A9B648F0">
      <w:start w:val="1"/>
      <w:numFmt w:val="decimal"/>
      <w:lvlText w:val="%1)"/>
      <w:lvlJc w:val="left"/>
      <w:pPr>
        <w:ind w:left="0" w:firstLine="96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9D4987"/>
    <w:multiLevelType w:val="multilevel"/>
    <w:tmpl w:val="2C7C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51AB5"/>
    <w:multiLevelType w:val="multilevel"/>
    <w:tmpl w:val="8190F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CF692B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7E6D70"/>
    <w:multiLevelType w:val="multilevel"/>
    <w:tmpl w:val="2C7C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91286"/>
    <w:multiLevelType w:val="hybridMultilevel"/>
    <w:tmpl w:val="27126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3CC0"/>
    <w:multiLevelType w:val="hybridMultilevel"/>
    <w:tmpl w:val="B3683722"/>
    <w:lvl w:ilvl="0" w:tplc="A9B648F0">
      <w:start w:val="1"/>
      <w:numFmt w:val="decimal"/>
      <w:lvlText w:val="%1)"/>
      <w:lvlJc w:val="left"/>
      <w:pPr>
        <w:ind w:left="0" w:firstLine="96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4E0DE2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31C5C90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1F6457"/>
    <w:multiLevelType w:val="hybridMultilevel"/>
    <w:tmpl w:val="B7BAEF72"/>
    <w:lvl w:ilvl="0" w:tplc="C272482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AF3005"/>
    <w:multiLevelType w:val="hybridMultilevel"/>
    <w:tmpl w:val="CDC8F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A2842"/>
    <w:multiLevelType w:val="multilevel"/>
    <w:tmpl w:val="27FE8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7257A83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142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5E3A1F"/>
    <w:multiLevelType w:val="multilevel"/>
    <w:tmpl w:val="59EE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C135089"/>
    <w:multiLevelType w:val="hybridMultilevel"/>
    <w:tmpl w:val="8C9C9DE6"/>
    <w:lvl w:ilvl="0" w:tplc="C2724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B23E6"/>
    <w:multiLevelType w:val="hybridMultilevel"/>
    <w:tmpl w:val="B7BAEF72"/>
    <w:lvl w:ilvl="0" w:tplc="C272482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FE30427"/>
    <w:multiLevelType w:val="hybridMultilevel"/>
    <w:tmpl w:val="E92035AE"/>
    <w:lvl w:ilvl="0" w:tplc="C27248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24"/>
  </w:num>
  <w:num w:numId="7">
    <w:abstractNumId w:val="21"/>
  </w:num>
  <w:num w:numId="8">
    <w:abstractNumId w:val="16"/>
  </w:num>
  <w:num w:numId="9">
    <w:abstractNumId w:val="2"/>
  </w:num>
  <w:num w:numId="10">
    <w:abstractNumId w:val="3"/>
  </w:num>
  <w:num w:numId="11">
    <w:abstractNumId w:val="23"/>
  </w:num>
  <w:num w:numId="12">
    <w:abstractNumId w:val="25"/>
  </w:num>
  <w:num w:numId="13">
    <w:abstractNumId w:val="17"/>
  </w:num>
  <w:num w:numId="14">
    <w:abstractNumId w:val="7"/>
  </w:num>
  <w:num w:numId="15">
    <w:abstractNumId w:val="13"/>
  </w:num>
  <w:num w:numId="16">
    <w:abstractNumId w:val="6"/>
  </w:num>
  <w:num w:numId="17">
    <w:abstractNumId w:val="18"/>
  </w:num>
  <w:num w:numId="18">
    <w:abstractNumId w:val="19"/>
  </w:num>
  <w:num w:numId="19">
    <w:abstractNumId w:val="8"/>
  </w:num>
  <w:num w:numId="20">
    <w:abstractNumId w:val="11"/>
  </w:num>
  <w:num w:numId="21">
    <w:abstractNumId w:val="12"/>
  </w:num>
  <w:num w:numId="22">
    <w:abstractNumId w:val="9"/>
  </w:num>
  <w:num w:numId="23">
    <w:abstractNumId w:val="1"/>
  </w:num>
  <w:num w:numId="24">
    <w:abstractNumId w:val="14"/>
  </w:num>
  <w:num w:numId="25">
    <w:abstractNumId w:val="0"/>
  </w:num>
  <w:num w:numId="26">
    <w:abstractNumId w:val="10"/>
  </w:num>
  <w:num w:numId="27">
    <w:abstractNumId w:val="15"/>
  </w:num>
  <w:num w:numId="28">
    <w:abstractNumId w:val="20"/>
  </w:num>
  <w:num w:numId="29">
    <w:abstractNumId w:val="5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5C"/>
    <w:rsid w:val="00012941"/>
    <w:rsid w:val="00013114"/>
    <w:rsid w:val="00041993"/>
    <w:rsid w:val="00041BB3"/>
    <w:rsid w:val="0004524E"/>
    <w:rsid w:val="0004673D"/>
    <w:rsid w:val="00054C10"/>
    <w:rsid w:val="000729AF"/>
    <w:rsid w:val="000734B0"/>
    <w:rsid w:val="0008417F"/>
    <w:rsid w:val="00085A80"/>
    <w:rsid w:val="000A124D"/>
    <w:rsid w:val="000F02A4"/>
    <w:rsid w:val="000F0D27"/>
    <w:rsid w:val="0011623C"/>
    <w:rsid w:val="00120EB8"/>
    <w:rsid w:val="001735F3"/>
    <w:rsid w:val="001A7B01"/>
    <w:rsid w:val="001B2FD3"/>
    <w:rsid w:val="001B6593"/>
    <w:rsid w:val="001C1707"/>
    <w:rsid w:val="001C4E6D"/>
    <w:rsid w:val="001C4ED1"/>
    <w:rsid w:val="001E5A23"/>
    <w:rsid w:val="001E6BAD"/>
    <w:rsid w:val="001F49CB"/>
    <w:rsid w:val="00210D41"/>
    <w:rsid w:val="0022328A"/>
    <w:rsid w:val="00223F0D"/>
    <w:rsid w:val="00263584"/>
    <w:rsid w:val="00263B6A"/>
    <w:rsid w:val="00286C62"/>
    <w:rsid w:val="002A1D61"/>
    <w:rsid w:val="002A2604"/>
    <w:rsid w:val="002B3111"/>
    <w:rsid w:val="002E004B"/>
    <w:rsid w:val="00326B88"/>
    <w:rsid w:val="003327DB"/>
    <w:rsid w:val="00344061"/>
    <w:rsid w:val="00360167"/>
    <w:rsid w:val="00395C99"/>
    <w:rsid w:val="003A0FD9"/>
    <w:rsid w:val="003A475C"/>
    <w:rsid w:val="003A59FC"/>
    <w:rsid w:val="003A7439"/>
    <w:rsid w:val="003B79F9"/>
    <w:rsid w:val="003C36E2"/>
    <w:rsid w:val="003E1893"/>
    <w:rsid w:val="003F0FCC"/>
    <w:rsid w:val="00406E3F"/>
    <w:rsid w:val="00412478"/>
    <w:rsid w:val="00450EBF"/>
    <w:rsid w:val="00461DC5"/>
    <w:rsid w:val="004728E6"/>
    <w:rsid w:val="00481DD9"/>
    <w:rsid w:val="0048263A"/>
    <w:rsid w:val="004936CF"/>
    <w:rsid w:val="004B0A4C"/>
    <w:rsid w:val="004C579B"/>
    <w:rsid w:val="004E5D04"/>
    <w:rsid w:val="004F0B11"/>
    <w:rsid w:val="005006DE"/>
    <w:rsid w:val="0051437F"/>
    <w:rsid w:val="00540CEC"/>
    <w:rsid w:val="005509FA"/>
    <w:rsid w:val="0056155D"/>
    <w:rsid w:val="00576C7E"/>
    <w:rsid w:val="00586F28"/>
    <w:rsid w:val="005A2266"/>
    <w:rsid w:val="005D200D"/>
    <w:rsid w:val="005F1644"/>
    <w:rsid w:val="005F79E6"/>
    <w:rsid w:val="00601FB7"/>
    <w:rsid w:val="006054DE"/>
    <w:rsid w:val="00622A7A"/>
    <w:rsid w:val="006329B5"/>
    <w:rsid w:val="006413B3"/>
    <w:rsid w:val="006438DB"/>
    <w:rsid w:val="00652C35"/>
    <w:rsid w:val="006627A7"/>
    <w:rsid w:val="00680BC7"/>
    <w:rsid w:val="0068649C"/>
    <w:rsid w:val="006A3AF4"/>
    <w:rsid w:val="006A4E7B"/>
    <w:rsid w:val="006A543B"/>
    <w:rsid w:val="006C5E25"/>
    <w:rsid w:val="006D28CF"/>
    <w:rsid w:val="006D529A"/>
    <w:rsid w:val="006D77A8"/>
    <w:rsid w:val="006E50BB"/>
    <w:rsid w:val="007132B7"/>
    <w:rsid w:val="007270E4"/>
    <w:rsid w:val="00734429"/>
    <w:rsid w:val="007345D1"/>
    <w:rsid w:val="0073747E"/>
    <w:rsid w:val="00742512"/>
    <w:rsid w:val="00767908"/>
    <w:rsid w:val="00773A06"/>
    <w:rsid w:val="00784491"/>
    <w:rsid w:val="007A5ABD"/>
    <w:rsid w:val="007B3C8A"/>
    <w:rsid w:val="007C5945"/>
    <w:rsid w:val="007D5A25"/>
    <w:rsid w:val="00811A88"/>
    <w:rsid w:val="00812818"/>
    <w:rsid w:val="00812E2C"/>
    <w:rsid w:val="0082347A"/>
    <w:rsid w:val="00827998"/>
    <w:rsid w:val="00852C47"/>
    <w:rsid w:val="0086084E"/>
    <w:rsid w:val="008931BA"/>
    <w:rsid w:val="00895D5A"/>
    <w:rsid w:val="00897FDF"/>
    <w:rsid w:val="008C1CFD"/>
    <w:rsid w:val="008D61A1"/>
    <w:rsid w:val="008D78A3"/>
    <w:rsid w:val="008F28DE"/>
    <w:rsid w:val="00902745"/>
    <w:rsid w:val="009044AF"/>
    <w:rsid w:val="00912E22"/>
    <w:rsid w:val="0091650E"/>
    <w:rsid w:val="00940391"/>
    <w:rsid w:val="00941B57"/>
    <w:rsid w:val="00945C81"/>
    <w:rsid w:val="00946052"/>
    <w:rsid w:val="00963E5D"/>
    <w:rsid w:val="00965EB2"/>
    <w:rsid w:val="009C7C16"/>
    <w:rsid w:val="009F5741"/>
    <w:rsid w:val="009F66F1"/>
    <w:rsid w:val="00A161A0"/>
    <w:rsid w:val="00A26C93"/>
    <w:rsid w:val="00A526CF"/>
    <w:rsid w:val="00A64127"/>
    <w:rsid w:val="00A8798F"/>
    <w:rsid w:val="00A971E8"/>
    <w:rsid w:val="00A971EC"/>
    <w:rsid w:val="00AB57C3"/>
    <w:rsid w:val="00AC07A9"/>
    <w:rsid w:val="00AF734B"/>
    <w:rsid w:val="00B1079B"/>
    <w:rsid w:val="00B1200F"/>
    <w:rsid w:val="00B3370A"/>
    <w:rsid w:val="00B41500"/>
    <w:rsid w:val="00B55EA5"/>
    <w:rsid w:val="00B6449A"/>
    <w:rsid w:val="00B661A5"/>
    <w:rsid w:val="00B863E4"/>
    <w:rsid w:val="00B87ADD"/>
    <w:rsid w:val="00BB1D7D"/>
    <w:rsid w:val="00BD3245"/>
    <w:rsid w:val="00BD381F"/>
    <w:rsid w:val="00BF302B"/>
    <w:rsid w:val="00C14660"/>
    <w:rsid w:val="00C21A9B"/>
    <w:rsid w:val="00C54E9D"/>
    <w:rsid w:val="00C56F85"/>
    <w:rsid w:val="00C753BA"/>
    <w:rsid w:val="00C85D7C"/>
    <w:rsid w:val="00CB1406"/>
    <w:rsid w:val="00CB5B35"/>
    <w:rsid w:val="00CC0037"/>
    <w:rsid w:val="00CF2E10"/>
    <w:rsid w:val="00D035A1"/>
    <w:rsid w:val="00D20241"/>
    <w:rsid w:val="00D3200B"/>
    <w:rsid w:val="00D60582"/>
    <w:rsid w:val="00D94AF9"/>
    <w:rsid w:val="00DA1AE3"/>
    <w:rsid w:val="00DA66E7"/>
    <w:rsid w:val="00DA75B0"/>
    <w:rsid w:val="00DC25AE"/>
    <w:rsid w:val="00DC67FC"/>
    <w:rsid w:val="00DC7AD0"/>
    <w:rsid w:val="00E1005A"/>
    <w:rsid w:val="00E14025"/>
    <w:rsid w:val="00E311AD"/>
    <w:rsid w:val="00E52DBF"/>
    <w:rsid w:val="00E57421"/>
    <w:rsid w:val="00E6466E"/>
    <w:rsid w:val="00E73D89"/>
    <w:rsid w:val="00E916A7"/>
    <w:rsid w:val="00EA00CC"/>
    <w:rsid w:val="00EC760D"/>
    <w:rsid w:val="00ED188B"/>
    <w:rsid w:val="00F06D97"/>
    <w:rsid w:val="00F26D91"/>
    <w:rsid w:val="00F54498"/>
    <w:rsid w:val="00F7157D"/>
    <w:rsid w:val="00F718A7"/>
    <w:rsid w:val="00F822E8"/>
    <w:rsid w:val="00F974B2"/>
    <w:rsid w:val="00FB5B08"/>
    <w:rsid w:val="00FD5D77"/>
    <w:rsid w:val="00FE17CE"/>
    <w:rsid w:val="00FE3122"/>
    <w:rsid w:val="00F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FA3C"/>
  <w15:chartTrackingRefBased/>
  <w15:docId w15:val="{CA3D016C-F676-4AFE-AD59-D597452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ABD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 w:eastAsia="en-US"/>
    </w:rPr>
  </w:style>
  <w:style w:type="paragraph" w:styleId="1">
    <w:name w:val="heading 1"/>
    <w:next w:val="a"/>
    <w:link w:val="10"/>
    <w:uiPriority w:val="9"/>
    <w:qFormat/>
    <w:rsid w:val="00C54E9D"/>
    <w:pPr>
      <w:keepNext/>
      <w:keepLines/>
      <w:numPr>
        <w:numId w:val="1"/>
      </w:numPr>
      <w:spacing w:line="360" w:lineRule="auto"/>
      <w:ind w:firstLine="709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 w:eastAsia="uk-UA"/>
    </w:rPr>
  </w:style>
  <w:style w:type="paragraph" w:styleId="2">
    <w:name w:val="heading 2"/>
    <w:basedOn w:val="1"/>
    <w:next w:val="a"/>
    <w:link w:val="20"/>
    <w:uiPriority w:val="9"/>
    <w:unhideWhenUsed/>
    <w:qFormat/>
    <w:rsid w:val="00C54E9D"/>
    <w:pPr>
      <w:numPr>
        <w:ilvl w:val="1"/>
      </w:numPr>
      <w:ind w:left="0" w:firstLine="709"/>
      <w:outlineLvl w:val="1"/>
    </w:pPr>
    <w:rPr>
      <w:bCs w:val="0"/>
      <w:caps w:val="0"/>
      <w:szCs w:val="32"/>
      <w:lang w:val="x-none" w:eastAsia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C54E9D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54E9D"/>
    <w:rPr>
      <w:rFonts w:ascii="Times New Roman" w:eastAsia="Times New Roman" w:hAnsi="Times New Roman"/>
      <w:bCs/>
      <w:caps/>
      <w:sz w:val="28"/>
      <w:szCs w:val="36"/>
      <w:lang w:val="uk-UA" w:eastAsia="uk-UA"/>
    </w:rPr>
  </w:style>
  <w:style w:type="character" w:customStyle="1" w:styleId="20">
    <w:name w:val="Заголовок 2 Знак"/>
    <w:link w:val="2"/>
    <w:uiPriority w:val="9"/>
    <w:rsid w:val="00C54E9D"/>
    <w:rPr>
      <w:rFonts w:ascii="Times New Roman" w:eastAsia="Times New Roman" w:hAnsi="Times New Roman"/>
      <w:sz w:val="28"/>
      <w:szCs w:val="32"/>
      <w:lang w:val="x-none" w:eastAsia="x-none"/>
    </w:rPr>
  </w:style>
  <w:style w:type="character" w:customStyle="1" w:styleId="30">
    <w:name w:val="Заголовок 3 Знак"/>
    <w:link w:val="3"/>
    <w:uiPriority w:val="9"/>
    <w:rsid w:val="00C54E9D"/>
    <w:rPr>
      <w:rFonts w:ascii="Times New Roman" w:eastAsia="Times New Roman" w:hAnsi="Times New Roman"/>
      <w:bCs/>
      <w:sz w:val="28"/>
      <w:szCs w:val="26"/>
      <w:lang w:val="x-none" w:eastAsia="x-none"/>
    </w:rPr>
  </w:style>
  <w:style w:type="numbering" w:customStyle="1" w:styleId="Headings">
    <w:name w:val="Headings"/>
    <w:uiPriority w:val="99"/>
    <w:rsid w:val="00EA00CC"/>
    <w:pPr>
      <w:numPr>
        <w:numId w:val="1"/>
      </w:numPr>
    </w:pPr>
  </w:style>
  <w:style w:type="paragraph" w:customStyle="1" w:styleId="Enumerated">
    <w:name w:val="Enumerated"/>
    <w:basedOn w:val="a"/>
    <w:link w:val="EnumeratedChar"/>
    <w:rsid w:val="00EA00CC"/>
    <w:pPr>
      <w:numPr>
        <w:numId w:val="2"/>
      </w:numPr>
      <w:tabs>
        <w:tab w:val="left" w:pos="1134"/>
      </w:tabs>
    </w:pPr>
    <w:rPr>
      <w:szCs w:val="28"/>
      <w:lang w:val="x-none" w:eastAsia="x-none"/>
    </w:rPr>
  </w:style>
  <w:style w:type="paragraph" w:customStyle="1" w:styleId="EnumeratedList">
    <w:name w:val="EnumeratedList"/>
    <w:basedOn w:val="Enumerated"/>
    <w:link w:val="EnumeratedListChar"/>
    <w:qFormat/>
    <w:rsid w:val="00EA00CC"/>
  </w:style>
  <w:style w:type="character" w:customStyle="1" w:styleId="EnumeratedChar">
    <w:name w:val="Enumerated Char"/>
    <w:link w:val="Enumerated"/>
    <w:rsid w:val="00EA00CC"/>
    <w:rPr>
      <w:rFonts w:ascii="Times New Roman" w:eastAsia="Calibri" w:hAnsi="Times New Roman" w:cs="Times New Roman"/>
      <w:sz w:val="28"/>
      <w:szCs w:val="28"/>
    </w:rPr>
  </w:style>
  <w:style w:type="character" w:customStyle="1" w:styleId="EnumeratedListChar">
    <w:name w:val="EnumeratedList Char"/>
    <w:link w:val="EnumeratedList"/>
    <w:rsid w:val="00EA00CC"/>
    <w:rPr>
      <w:rFonts w:ascii="Times New Roman" w:eastAsia="Calibri" w:hAnsi="Times New Roman" w:cs="Times New Roman"/>
      <w:sz w:val="28"/>
      <w:szCs w:val="28"/>
    </w:rPr>
  </w:style>
  <w:style w:type="character" w:customStyle="1" w:styleId="label">
    <w:name w:val="label"/>
    <w:basedOn w:val="a0"/>
    <w:rsid w:val="00EA00CC"/>
  </w:style>
  <w:style w:type="paragraph" w:styleId="a3">
    <w:name w:val="List Paragraph"/>
    <w:basedOn w:val="a"/>
    <w:uiPriority w:val="34"/>
    <w:qFormat/>
    <w:rsid w:val="00EA00CC"/>
    <w:pPr>
      <w:ind w:left="720"/>
      <w:contextualSpacing/>
    </w:pPr>
  </w:style>
  <w:style w:type="character" w:styleId="a4">
    <w:name w:val="Hyperlink"/>
    <w:uiPriority w:val="99"/>
    <w:unhideWhenUsed/>
    <w:rsid w:val="00E52DBF"/>
    <w:rPr>
      <w:color w:val="0000FF"/>
      <w:u w:val="single"/>
    </w:rPr>
  </w:style>
  <w:style w:type="paragraph" w:customStyle="1" w:styleId="NormalNoIndent">
    <w:name w:val="NormalNoIndent"/>
    <w:basedOn w:val="a"/>
    <w:link w:val="NormalNoIndentChar"/>
    <w:qFormat/>
    <w:rsid w:val="008F28DE"/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8F28DE"/>
    <w:rPr>
      <w:rFonts w:ascii="Times New Roman" w:eastAsia="Calibri" w:hAnsi="Times New Roman" w:cs="Times New Roman"/>
      <w:sz w:val="28"/>
      <w:szCs w:val="28"/>
    </w:rPr>
  </w:style>
  <w:style w:type="character" w:styleId="a5">
    <w:name w:val="FollowedHyperlink"/>
    <w:uiPriority w:val="99"/>
    <w:semiHidden/>
    <w:unhideWhenUsed/>
    <w:rsid w:val="00DA66E7"/>
    <w:rPr>
      <w:color w:val="954F72"/>
      <w:u w:val="single"/>
    </w:rPr>
  </w:style>
  <w:style w:type="paragraph" w:customStyle="1" w:styleId="a6">
    <w:name w:val="Для БД"/>
    <w:basedOn w:val="a"/>
    <w:link w:val="a7"/>
    <w:qFormat/>
    <w:rsid w:val="00BF302B"/>
    <w:pPr>
      <w:spacing w:line="240" w:lineRule="auto"/>
      <w:ind w:firstLine="0"/>
    </w:pPr>
    <w:rPr>
      <w:sz w:val="24"/>
      <w:lang w:val="ru-RU"/>
    </w:rPr>
  </w:style>
  <w:style w:type="paragraph" w:styleId="a8">
    <w:name w:val="Normal (Web)"/>
    <w:basedOn w:val="a"/>
    <w:uiPriority w:val="99"/>
    <w:semiHidden/>
    <w:unhideWhenUsed/>
    <w:rsid w:val="0056155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7">
    <w:name w:val="Для БД Знак"/>
    <w:link w:val="a6"/>
    <w:rsid w:val="00BF302B"/>
    <w:rPr>
      <w:rFonts w:ascii="Times New Roman" w:hAnsi="Times New Roman"/>
      <w:sz w:val="24"/>
      <w:szCs w:val="22"/>
      <w:lang w:eastAsia="en-US"/>
    </w:rPr>
  </w:style>
  <w:style w:type="character" w:styleId="a9">
    <w:name w:val="Strong"/>
    <w:basedOn w:val="a0"/>
    <w:uiPriority w:val="22"/>
    <w:qFormat/>
    <w:rsid w:val="003A59FC"/>
    <w:rPr>
      <w:b/>
      <w:bCs/>
    </w:rPr>
  </w:style>
  <w:style w:type="character" w:styleId="aa">
    <w:name w:val="Emphasis"/>
    <w:basedOn w:val="a0"/>
    <w:uiPriority w:val="20"/>
    <w:qFormat/>
    <w:rsid w:val="003A59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ka\Documents\&#1053;&#1072;&#1089;&#1090;&#1088;&#1072;&#1080;&#1074;&#1072;&#1077;&#1084;&#1099;&#1077;%20&#1096;&#1072;&#1073;&#1083;&#1086;&#1085;&#1099;%20Office\&#1059;&#1085;&#1080;&#1074;&#1077;&#1088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AD41B-382F-4944-B425-B72DF6BE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Универ</Template>
  <TotalTime>1800</TotalTime>
  <Pages>4</Pages>
  <Words>1353</Words>
  <Characters>7715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PMA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No Name</cp:lastModifiedBy>
  <cp:revision>22</cp:revision>
  <dcterms:created xsi:type="dcterms:W3CDTF">2018-09-30T19:49:00Z</dcterms:created>
  <dcterms:modified xsi:type="dcterms:W3CDTF">2018-10-09T21:36:00Z</dcterms:modified>
</cp:coreProperties>
</file>